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68"/>
      </w:tblGrid>
      <w:tr w:rsidR="00C70048" w14:paraId="78918328" w14:textId="77777777" w:rsidTr="00970C96">
        <w:trPr>
          <w:trHeight w:val="4357"/>
        </w:trPr>
        <w:tc>
          <w:tcPr>
            <w:tcW w:w="7768" w:type="dxa"/>
          </w:tcPr>
          <w:p w14:paraId="240CBAE6" w14:textId="77777777" w:rsidR="00C70048" w:rsidRDefault="00EF11BF" w:rsidP="00435586">
            <w:pPr>
              <w:pStyle w:val="Titel"/>
              <w:rPr>
                <w:rFonts w:asciiTheme="minorHAnsi" w:hAnsiTheme="minorHAnsi" w:cstheme="minorHAnsi"/>
                <w:b w:val="0"/>
                <w:color w:val="E50056"/>
                <w:sz w:val="40"/>
              </w:rPr>
            </w:pPr>
            <w:sdt>
              <w:sdtPr>
                <w:tag w:val=""/>
                <w:id w:val="-1605264312"/>
                <w:lock w:val="sdtLocked"/>
                <w:placeholder>
                  <w:docPart w:val="38A4260C5FE545CB888C3DF6D92FD7F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 w:multiLine="1"/>
              </w:sdtPr>
              <w:sdtEndPr/>
              <w:sdtContent>
                <w:r w:rsidR="005326EA" w:rsidRPr="000F0ABA">
                  <w:t>titel van document</w:t>
                </w:r>
              </w:sdtContent>
            </w:sdt>
            <w:r w:rsidR="00C70048" w:rsidRPr="00351C4B">
              <w:rPr>
                <w:rFonts w:asciiTheme="minorHAnsi" w:hAnsiTheme="minorHAnsi" w:cstheme="minorHAnsi"/>
                <w:b w:val="0"/>
                <w:color w:val="E50056"/>
                <w:sz w:val="40"/>
              </w:rPr>
              <w:t>_</w:t>
            </w:r>
          </w:p>
          <w:p w14:paraId="176AD59C" w14:textId="77777777" w:rsidR="00753826" w:rsidRPr="00753826" w:rsidRDefault="00EF11BF" w:rsidP="00435586">
            <w:pPr>
              <w:pStyle w:val="Ondertitel"/>
            </w:pPr>
            <w:sdt>
              <w:sdtPr>
                <w:id w:val="-1871829710"/>
                <w:placeholder>
                  <w:docPart w:val="3E49E63BE7B146FB8E90005EA643A3CD"/>
                </w:placeholder>
                <w:temporary/>
                <w:showingPlcHdr/>
              </w:sdtPr>
              <w:sdtEndPr/>
              <w:sdtContent>
                <w:r w:rsidR="005326EA" w:rsidRPr="000D503C">
                  <w:rPr>
                    <w:rStyle w:val="Tekstvantijdelijkeaanduiding"/>
                  </w:rPr>
                  <w:t>[</w:t>
                </w:r>
                <w:r w:rsidR="005326EA">
                  <w:rPr>
                    <w:rStyle w:val="Tekstvantijdelijkeaanduiding"/>
                  </w:rPr>
                  <w:t>ondertitel</w:t>
                </w:r>
                <w:r w:rsidR="005326EA" w:rsidRPr="000D503C">
                  <w:rPr>
                    <w:rStyle w:val="Tekstvantijdelijkeaanduiding"/>
                  </w:rPr>
                  <w:t>]</w:t>
                </w:r>
              </w:sdtContent>
            </w:sdt>
          </w:p>
        </w:tc>
      </w:tr>
    </w:tbl>
    <w:p w14:paraId="63EB09F1" w14:textId="43310E39" w:rsidR="008910EC" w:rsidRDefault="008910EC" w:rsidP="008910EC">
      <w:pPr>
        <w:pStyle w:val="Auteur"/>
        <w:rPr>
          <w:b w:val="0"/>
          <w:bCs/>
        </w:rPr>
      </w:pPr>
      <w:r>
        <w:t xml:space="preserve">Auteurs: </w:t>
      </w:r>
      <w:r>
        <w:rPr>
          <w:b w:val="0"/>
          <w:bCs/>
        </w:rPr>
        <w:t>[Studentennamen]</w:t>
      </w:r>
      <w:r w:rsidRPr="008910EC">
        <w:rPr>
          <w:b w:val="0"/>
          <w:bCs/>
        </w:rPr>
        <w:t xml:space="preserve"> (alfabetisch geordend op achternaam)</w:t>
      </w:r>
    </w:p>
    <w:p w14:paraId="4AE9424F" w14:textId="74A8F4A2" w:rsidR="008910EC" w:rsidRPr="00A92490" w:rsidRDefault="008910EC" w:rsidP="008910EC">
      <w:pPr>
        <w:pStyle w:val="Auteur"/>
        <w:rPr>
          <w:b w:val="0"/>
          <w:bCs/>
        </w:rPr>
      </w:pPr>
      <w:r w:rsidRPr="00A92490">
        <w:t>Studentennummers:</w:t>
      </w:r>
      <w:r>
        <w:rPr>
          <w:b w:val="0"/>
          <w:bCs/>
        </w:rPr>
        <w:t xml:space="preserve"> </w:t>
      </w:r>
      <w:r>
        <w:rPr>
          <w:b w:val="0"/>
          <w:bCs/>
        </w:rPr>
        <w:t>[Studentennummers]</w:t>
      </w:r>
    </w:p>
    <w:p w14:paraId="71A1AFC8" w14:textId="012A75AE" w:rsidR="008910EC" w:rsidRPr="00A92490" w:rsidRDefault="008910EC" w:rsidP="008910EC">
      <w:pPr>
        <w:pStyle w:val="Auteur"/>
        <w:rPr>
          <w:b w:val="0"/>
          <w:bCs/>
        </w:rPr>
      </w:pPr>
      <w:r>
        <w:t>Datum:</w:t>
      </w:r>
      <w:r>
        <w:t xml:space="preserve"> </w:t>
      </w:r>
      <w:sdt>
        <w:sdtPr>
          <w:id w:val="1971401319"/>
          <w:placeholder>
            <w:docPart w:val="47FF1656D9F64E8397740BB3DFD08CF9"/>
          </w:placeholder>
          <w:showingPlcHdr/>
          <w:date>
            <w:dateFormat w:val="d MMMM yyyy"/>
            <w:lid w:val="nl-NL"/>
            <w:storeMappedDataAs w:val="dateTime"/>
            <w:calendar w:val="gregorian"/>
          </w:date>
        </w:sdtPr>
        <w:sdtContent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sdtContent>
      </w:sdt>
    </w:p>
    <w:p w14:paraId="62E178C0" w14:textId="7DD9F681" w:rsidR="008910EC" w:rsidRPr="008910EC" w:rsidRDefault="008910EC" w:rsidP="008910EC">
      <w:pPr>
        <w:pStyle w:val="Auteur"/>
        <w:rPr>
          <w:b w:val="0"/>
          <w:bCs/>
        </w:rPr>
      </w:pPr>
      <w:r>
        <w:t xml:space="preserve">Versie: </w:t>
      </w:r>
      <w:r>
        <w:rPr>
          <w:b w:val="0"/>
          <w:bCs/>
        </w:rPr>
        <w:t>[versienummer]</w:t>
      </w:r>
    </w:p>
    <w:p w14:paraId="7EE24991" w14:textId="3AD14800" w:rsidR="008910EC" w:rsidRDefault="008910EC" w:rsidP="008910EC">
      <w:pPr>
        <w:pStyle w:val="Auteur"/>
      </w:pPr>
      <w:r>
        <w:t xml:space="preserve">Vak: </w:t>
      </w:r>
      <w:r>
        <w:rPr>
          <w:b w:val="0"/>
          <w:bCs/>
        </w:rPr>
        <w:t>[</w:t>
      </w:r>
      <w:proofErr w:type="spellStart"/>
      <w:r>
        <w:rPr>
          <w:b w:val="0"/>
          <w:bCs/>
        </w:rPr>
        <w:t>vaknaam</w:t>
      </w:r>
      <w:proofErr w:type="spellEnd"/>
      <w:r>
        <w:rPr>
          <w:b w:val="0"/>
          <w:bCs/>
        </w:rPr>
        <w:t>]</w:t>
      </w:r>
    </w:p>
    <w:p w14:paraId="4A2D4E7D" w14:textId="0019228D" w:rsidR="008910EC" w:rsidRDefault="008910EC" w:rsidP="008910EC">
      <w:pPr>
        <w:pStyle w:val="Auteur"/>
      </w:pPr>
      <w:r>
        <w:t>Docent</w:t>
      </w:r>
      <w:r>
        <w:t xml:space="preserve">: </w:t>
      </w:r>
      <w:r>
        <w:rPr>
          <w:b w:val="0"/>
          <w:bCs/>
        </w:rPr>
        <w:t>[naam van docent]</w:t>
      </w:r>
    </w:p>
    <w:p w14:paraId="24EDA1CE" w14:textId="77777777" w:rsidR="008910EC" w:rsidRDefault="008910EC" w:rsidP="00C15563">
      <w:pPr>
        <w:pStyle w:val="Auteur"/>
      </w:pPr>
    </w:p>
    <w:p w14:paraId="164FEF57" w14:textId="06BDBE65" w:rsidR="00D41106" w:rsidRDefault="00D41106" w:rsidP="00C15563">
      <w:pPr>
        <w:pStyle w:val="Auteur"/>
      </w:pPr>
    </w:p>
    <w:p w14:paraId="7429E99D" w14:textId="77777777" w:rsidR="00B25FE7" w:rsidRDefault="00B25FE7" w:rsidP="00C15563">
      <w:pPr>
        <w:pStyle w:val="Auteur"/>
      </w:pPr>
    </w:p>
    <w:p w14:paraId="139DAB22" w14:textId="4DBA03A0" w:rsidR="00970C96" w:rsidRDefault="00970C96" w:rsidP="00C15563">
      <w:pPr>
        <w:pStyle w:val="Auteur"/>
        <w:sectPr w:rsidR="00970C96" w:rsidSect="00B25FE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 w:code="9"/>
          <w:pgMar w:top="2268" w:right="1361" w:bottom="1418" w:left="1361" w:header="709" w:footer="567" w:gutter="0"/>
          <w:cols w:space="708"/>
          <w:docGrid w:linePitch="272"/>
        </w:sectPr>
      </w:pPr>
    </w:p>
    <w:p w14:paraId="22BB041E" w14:textId="77777777" w:rsidR="00B76BB2" w:rsidRPr="008910EC" w:rsidRDefault="00B76BB2" w:rsidP="004C20F1">
      <w:pPr>
        <w:pStyle w:val="Kopvaninhoudsopgave"/>
        <w:rPr>
          <w:lang w:val="nl-NL"/>
        </w:rPr>
      </w:pPr>
      <w:r w:rsidRPr="008910EC">
        <w:rPr>
          <w:lang w:val="nl-NL"/>
        </w:rPr>
        <w:lastRenderedPageBreak/>
        <w:t>INHOUDSOPGAVE</w:t>
      </w:r>
    </w:p>
    <w:p w14:paraId="7B99BD09" w14:textId="77777777" w:rsidR="004C20F1" w:rsidRPr="00977915" w:rsidRDefault="004C20F1" w:rsidP="004C20F1"/>
    <w:sdt>
      <w:sdtPr>
        <w:id w:val="1536852759"/>
        <w:docPartObj>
          <w:docPartGallery w:val="Table of Contents"/>
          <w:docPartUnique/>
        </w:docPartObj>
      </w:sdtPr>
      <w:sdtEndPr/>
      <w:sdtContent>
        <w:p w14:paraId="463BD5A8" w14:textId="7BFFDF43" w:rsidR="008910EC" w:rsidRDefault="004C20F1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\t "Kop 1 - geen nr;1;Bijlage;1" </w:instrText>
          </w:r>
          <w:r>
            <w:fldChar w:fldCharType="separate"/>
          </w:r>
          <w:hyperlink w:anchor="_Toc100919741" w:history="1">
            <w:r w:rsidR="008910EC" w:rsidRPr="00C3784B">
              <w:rPr>
                <w:rStyle w:val="Hyperlink"/>
              </w:rPr>
              <w:t>INLEIDING</w:t>
            </w:r>
            <w:r w:rsidR="008910EC">
              <w:rPr>
                <w:webHidden/>
              </w:rPr>
              <w:tab/>
            </w:r>
            <w:r w:rsidR="008910EC">
              <w:rPr>
                <w:webHidden/>
              </w:rPr>
              <w:fldChar w:fldCharType="begin"/>
            </w:r>
            <w:r w:rsidR="008910EC">
              <w:rPr>
                <w:webHidden/>
              </w:rPr>
              <w:instrText xml:space="preserve"> PAGEREF _Toc100919741 \h </w:instrText>
            </w:r>
            <w:r w:rsidR="008910EC">
              <w:rPr>
                <w:webHidden/>
              </w:rPr>
            </w:r>
            <w:r w:rsidR="008910EC">
              <w:rPr>
                <w:webHidden/>
              </w:rPr>
              <w:fldChar w:fldCharType="separate"/>
            </w:r>
            <w:r w:rsidR="00DE0724">
              <w:rPr>
                <w:webHidden/>
              </w:rPr>
              <w:t>3</w:t>
            </w:r>
            <w:r w:rsidR="008910EC">
              <w:rPr>
                <w:webHidden/>
              </w:rPr>
              <w:fldChar w:fldCharType="end"/>
            </w:r>
          </w:hyperlink>
        </w:p>
        <w:p w14:paraId="008069E6" w14:textId="13DF2771" w:rsidR="008910EC" w:rsidRDefault="008910EC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00919742" w:history="1">
            <w:r w:rsidRPr="00C3784B">
              <w:rPr>
                <w:rStyle w:val="Hyperlink"/>
              </w:rPr>
              <w:t>1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C3784B">
              <w:rPr>
                <w:rStyle w:val="Hyperlink"/>
              </w:rPr>
              <w:t>Doelstellingen en vragen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_Toc100919742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72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96B4431" w14:textId="4D7BAB04" w:rsidR="008910EC" w:rsidRDefault="008910EC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00919743" w:history="1">
            <w:r w:rsidRPr="00C3784B">
              <w:rPr>
                <w:rStyle w:val="Hyperlink"/>
              </w:rPr>
              <w:t>1.1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C3784B">
              <w:rPr>
                <w:rStyle w:val="Hyperlink"/>
              </w:rPr>
              <w:t>Doelstelling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_Toc100919743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72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323E904" w14:textId="28A9BECC" w:rsidR="008910EC" w:rsidRDefault="008910EC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00919744" w:history="1">
            <w:r w:rsidRPr="00C3784B">
              <w:rPr>
                <w:rStyle w:val="Hyperlink"/>
              </w:rPr>
              <w:t>1.2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C3784B">
              <w:rPr>
                <w:rStyle w:val="Hyperlink"/>
              </w:rPr>
              <w:t>Onderzoeksvraag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_Toc100919744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72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3AEFBE6" w14:textId="684EF806" w:rsidR="008910EC" w:rsidRDefault="008910EC">
          <w:pPr>
            <w:pStyle w:val="Inhopg2"/>
            <w:rPr>
              <w:rFonts w:eastAsiaTheme="minorEastAsia" w:cstheme="minorBidi"/>
              <w:color w:val="auto"/>
              <w:sz w:val="22"/>
            </w:rPr>
          </w:pPr>
          <w:hyperlink w:anchor="_Toc100919745" w:history="1">
            <w:r w:rsidRPr="00C3784B">
              <w:rPr>
                <w:rStyle w:val="Hyperlink"/>
              </w:rPr>
              <w:t>1.3</w:t>
            </w:r>
            <w:r>
              <w:rPr>
                <w:rFonts w:eastAsiaTheme="minorEastAsia" w:cstheme="minorBidi"/>
                <w:color w:val="auto"/>
                <w:sz w:val="22"/>
              </w:rPr>
              <w:tab/>
            </w:r>
            <w:r w:rsidRPr="00C3784B">
              <w:rPr>
                <w:rStyle w:val="Hyperlink"/>
              </w:rPr>
              <w:t>Deelvragen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_Toc100919745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72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B0257EF" w14:textId="3529438A" w:rsidR="008910EC" w:rsidRDefault="008910EC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00919746" w:history="1">
            <w:r w:rsidRPr="00C3784B">
              <w:rPr>
                <w:rStyle w:val="Hyperlink"/>
              </w:rPr>
              <w:t>2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C3784B">
              <w:rPr>
                <w:rStyle w:val="Hyperlink"/>
              </w:rPr>
              <w:t>Onderzoeksvragen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_Toc100919746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724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3F45133" w14:textId="218BC507" w:rsidR="008910EC" w:rsidRDefault="008910EC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00919747" w:history="1">
            <w:r w:rsidRPr="00C3784B">
              <w:rPr>
                <w:rStyle w:val="Hyperlink"/>
              </w:rPr>
              <w:t>3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C3784B">
              <w:rPr>
                <w:rStyle w:val="Hyperlink"/>
              </w:rPr>
              <w:t>Conclusie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_Toc100919747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724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EDC0884" w14:textId="7E16A354" w:rsidR="008910EC" w:rsidRDefault="008910EC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00919748" w:history="1">
            <w:r w:rsidRPr="00C3784B">
              <w:rPr>
                <w:rStyle w:val="Hyperlink"/>
              </w:rPr>
              <w:t>4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C3784B">
              <w:rPr>
                <w:rStyle w:val="Hyperlink"/>
              </w:rPr>
              <w:t>Aanbeveling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_Toc100919748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724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A3F7483" w14:textId="0F8D835B" w:rsidR="008910EC" w:rsidRDefault="008910EC">
          <w:pPr>
            <w:pStyle w:val="Inhopg1"/>
            <w:rPr>
              <w:rFonts w:eastAsiaTheme="minorEastAsia" w:cstheme="minorBidi"/>
              <w:b w:val="0"/>
              <w:caps w:val="0"/>
              <w:color w:val="auto"/>
              <w:sz w:val="22"/>
            </w:rPr>
          </w:pPr>
          <w:hyperlink w:anchor="_Toc100919749" w:history="1">
            <w:r w:rsidRPr="00C3784B">
              <w:rPr>
                <w:rStyle w:val="Hyperlink"/>
              </w:rPr>
              <w:t>5</w:t>
            </w:r>
            <w:r>
              <w:rPr>
                <w:rFonts w:eastAsiaTheme="minorEastAsia" w:cstheme="minorBidi"/>
                <w:b w:val="0"/>
                <w:caps w:val="0"/>
                <w:color w:val="auto"/>
                <w:sz w:val="22"/>
              </w:rPr>
              <w:tab/>
            </w:r>
            <w:r w:rsidRPr="00C3784B">
              <w:rPr>
                <w:rStyle w:val="Hyperlink"/>
              </w:rPr>
              <w:t>Bibliografie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_Toc100919749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DE072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12DDF07" w14:textId="7F65A725" w:rsidR="00766E97" w:rsidRPr="004C20F1" w:rsidRDefault="004C20F1" w:rsidP="004C20F1">
          <w:pPr>
            <w:pStyle w:val="Inhopg1"/>
          </w:pPr>
          <w:r>
            <w:fldChar w:fldCharType="end"/>
          </w:r>
        </w:p>
      </w:sdtContent>
    </w:sdt>
    <w:bookmarkStart w:id="0" w:name="_Toc453921976" w:displacedByCustomXml="prev"/>
    <w:bookmarkStart w:id="1" w:name="_Toc453921523" w:displacedByCustomXml="prev"/>
    <w:bookmarkStart w:id="2" w:name="_Toc453921312" w:displacedByCustomXml="prev"/>
    <w:bookmarkStart w:id="3" w:name="_Toc453920324" w:displacedByCustomXml="prev"/>
    <w:bookmarkStart w:id="4" w:name="_Toc453919959" w:displacedByCustomXml="prev"/>
    <w:p w14:paraId="67D20361" w14:textId="77777777" w:rsidR="00C8424E" w:rsidRPr="004C20F1" w:rsidRDefault="00C8424E" w:rsidP="004C20F1">
      <w:r>
        <w:br w:type="page"/>
      </w:r>
    </w:p>
    <w:p w14:paraId="7ED89965" w14:textId="77777777" w:rsidR="00B76BB2" w:rsidRPr="00254AF4" w:rsidRDefault="00B76BB2" w:rsidP="00254AF4">
      <w:pPr>
        <w:pStyle w:val="Kop1-geennr"/>
      </w:pPr>
      <w:bookmarkStart w:id="5" w:name="_Toc455750738"/>
      <w:bookmarkStart w:id="6" w:name="_Toc455759782"/>
      <w:bookmarkStart w:id="7" w:name="_Toc536188568"/>
      <w:bookmarkStart w:id="8" w:name="_Toc100919741"/>
      <w:bookmarkEnd w:id="4"/>
      <w:bookmarkEnd w:id="3"/>
      <w:bookmarkEnd w:id="2"/>
      <w:bookmarkEnd w:id="1"/>
      <w:bookmarkEnd w:id="0"/>
      <w:r w:rsidRPr="00254AF4">
        <w:lastRenderedPageBreak/>
        <w:t>INLEIDING</w:t>
      </w:r>
      <w:bookmarkEnd w:id="5"/>
      <w:bookmarkEnd w:id="6"/>
      <w:bookmarkEnd w:id="7"/>
      <w:bookmarkEnd w:id="8"/>
    </w:p>
    <w:p w14:paraId="5681ACE1" w14:textId="77777777" w:rsidR="00EE5D76" w:rsidRDefault="00EE5D76" w:rsidP="001936D8"/>
    <w:p w14:paraId="47D210E0" w14:textId="384E094A" w:rsidR="00254AF4" w:rsidRDefault="00254AF4" w:rsidP="001936D8"/>
    <w:p w14:paraId="60DE32BF" w14:textId="77777777" w:rsidR="00842611" w:rsidRDefault="00842611" w:rsidP="001936D8"/>
    <w:p w14:paraId="474DAD44" w14:textId="77777777" w:rsidR="00A2276E" w:rsidRDefault="00A2276E" w:rsidP="00696BCE">
      <w:pPr>
        <w:tabs>
          <w:tab w:val="left" w:pos="6960"/>
        </w:tabs>
        <w:spacing w:after="160" w:line="259" w:lineRule="auto"/>
      </w:pPr>
      <w:r w:rsidRPr="00210074">
        <w:br w:type="page"/>
      </w:r>
    </w:p>
    <w:p w14:paraId="09FCE86B" w14:textId="0E42E0A8" w:rsidR="00C1272F" w:rsidRPr="00B76BB2" w:rsidRDefault="00970C96" w:rsidP="004C20F1">
      <w:pPr>
        <w:pStyle w:val="Kop1"/>
      </w:pPr>
      <w:bookmarkStart w:id="9" w:name="_Toc100919742"/>
      <w:r>
        <w:lastRenderedPageBreak/>
        <w:t>Doelstellingen en vragen</w:t>
      </w:r>
      <w:bookmarkEnd w:id="9"/>
    </w:p>
    <w:p w14:paraId="466CF4C3" w14:textId="396807A7" w:rsidR="00C1272F" w:rsidRDefault="00970C96" w:rsidP="003E475C">
      <w:pPr>
        <w:spacing w:after="76" w:line="259" w:lineRule="auto"/>
        <w:ind w:left="11" w:hanging="11"/>
      </w:pPr>
      <w:r>
        <w:t>[Hoofdstukbeschrijving]</w:t>
      </w:r>
    </w:p>
    <w:p w14:paraId="15C5BCED" w14:textId="77777777" w:rsidR="00970C96" w:rsidRDefault="00970C96" w:rsidP="003E475C">
      <w:pPr>
        <w:spacing w:after="76" w:line="259" w:lineRule="auto"/>
        <w:ind w:left="11" w:hanging="11"/>
      </w:pPr>
    </w:p>
    <w:p w14:paraId="750DAF29" w14:textId="0724FEED" w:rsidR="00C1272F" w:rsidRDefault="00970C96" w:rsidP="00254AF4">
      <w:pPr>
        <w:pStyle w:val="Kop2"/>
      </w:pPr>
      <w:bookmarkStart w:id="10" w:name="_Toc100919743"/>
      <w:r>
        <w:t>Doelstelling</w:t>
      </w:r>
      <w:bookmarkEnd w:id="10"/>
    </w:p>
    <w:p w14:paraId="31547DF3" w14:textId="0DD10E20" w:rsidR="00970C96" w:rsidRDefault="00970C96" w:rsidP="00970C96">
      <w:r>
        <w:t>[Doel van het onderzoek]</w:t>
      </w:r>
    </w:p>
    <w:p w14:paraId="305CE781" w14:textId="77777777" w:rsidR="00970C96" w:rsidRDefault="00970C96" w:rsidP="00970C96"/>
    <w:p w14:paraId="28EDBDBF" w14:textId="2817909B" w:rsidR="00970C96" w:rsidRDefault="00970C96" w:rsidP="00970C96">
      <w:pPr>
        <w:pStyle w:val="Kop2"/>
      </w:pPr>
      <w:bookmarkStart w:id="11" w:name="_Toc100919744"/>
      <w:r>
        <w:t>Onderzoeksvraag</w:t>
      </w:r>
      <w:bookmarkEnd w:id="11"/>
    </w:p>
    <w:p w14:paraId="2B135FE1" w14:textId="0C27A834" w:rsidR="00970C96" w:rsidRPr="00970C96" w:rsidRDefault="00970C96" w:rsidP="00970C96">
      <w:r>
        <w:t>[De hoofdvraag]</w:t>
      </w:r>
    </w:p>
    <w:p w14:paraId="7E1DD269" w14:textId="591DFD5B" w:rsidR="00970C96" w:rsidRDefault="00970C96" w:rsidP="00970C96"/>
    <w:p w14:paraId="6E8D6598" w14:textId="686C888A" w:rsidR="00970C96" w:rsidRDefault="00970C96" w:rsidP="00970C96">
      <w:pPr>
        <w:pStyle w:val="Kop2"/>
      </w:pPr>
      <w:bookmarkStart w:id="12" w:name="_Toc100919745"/>
      <w:r>
        <w:t>Deelvragen</w:t>
      </w:r>
      <w:bookmarkEnd w:id="12"/>
    </w:p>
    <w:p w14:paraId="26BEF212" w14:textId="05C123BF" w:rsidR="00970C96" w:rsidRPr="00970C96" w:rsidRDefault="00970C96" w:rsidP="00970C96">
      <w:r>
        <w:t>[De deelvragen]</w:t>
      </w:r>
    </w:p>
    <w:p w14:paraId="2905AD9C" w14:textId="5D85060A" w:rsidR="00970C96" w:rsidRDefault="00970C96">
      <w:r>
        <w:br w:type="page"/>
      </w:r>
    </w:p>
    <w:p w14:paraId="53459B8D" w14:textId="3608EDE4" w:rsidR="00970C96" w:rsidRDefault="00970C96" w:rsidP="00970C96">
      <w:pPr>
        <w:pStyle w:val="Kop1"/>
      </w:pPr>
      <w:bookmarkStart w:id="13" w:name="_Toc100919746"/>
      <w:r>
        <w:lastRenderedPageBreak/>
        <w:t>Onderzoeksvragen</w:t>
      </w:r>
      <w:bookmarkEnd w:id="13"/>
    </w:p>
    <w:p w14:paraId="0F9B0C70" w14:textId="77777777" w:rsidR="00970C96" w:rsidRDefault="00970C96">
      <w:pPr>
        <w:rPr>
          <w:rFonts w:ascii="Arial Narrow" w:hAnsi="Arial Narrow"/>
          <w:b/>
          <w:caps/>
          <w:sz w:val="28"/>
        </w:rPr>
      </w:pPr>
      <w:r>
        <w:br w:type="page"/>
      </w:r>
    </w:p>
    <w:p w14:paraId="2828887D" w14:textId="6DA7D834" w:rsidR="00970C96" w:rsidRDefault="00970C96" w:rsidP="00970C96">
      <w:pPr>
        <w:pStyle w:val="Kop1"/>
      </w:pPr>
      <w:bookmarkStart w:id="14" w:name="_Toc100919747"/>
      <w:r>
        <w:lastRenderedPageBreak/>
        <w:t>Conclusie</w:t>
      </w:r>
      <w:bookmarkEnd w:id="14"/>
    </w:p>
    <w:p w14:paraId="5B1E4796" w14:textId="77777777" w:rsidR="00970C96" w:rsidRDefault="00970C96">
      <w:pPr>
        <w:rPr>
          <w:rFonts w:ascii="Arial Narrow" w:hAnsi="Arial Narrow"/>
          <w:b/>
          <w:caps/>
          <w:sz w:val="28"/>
        </w:rPr>
      </w:pPr>
      <w:r>
        <w:br w:type="page"/>
      </w:r>
    </w:p>
    <w:p w14:paraId="1D3AA3BA" w14:textId="5B038348" w:rsidR="00970C96" w:rsidRDefault="00970C96" w:rsidP="00970C96">
      <w:pPr>
        <w:pStyle w:val="Kop1"/>
      </w:pPr>
      <w:bookmarkStart w:id="15" w:name="_Toc100919748"/>
      <w:r>
        <w:lastRenderedPageBreak/>
        <w:t>Aanbeveling</w:t>
      </w:r>
      <w:bookmarkEnd w:id="15"/>
    </w:p>
    <w:p w14:paraId="30D04496" w14:textId="77777777" w:rsidR="00970C96" w:rsidRDefault="00970C96">
      <w:pPr>
        <w:rPr>
          <w:rFonts w:ascii="Arial Narrow" w:hAnsi="Arial Narrow"/>
          <w:b/>
          <w:caps/>
          <w:sz w:val="28"/>
        </w:rPr>
      </w:pPr>
      <w:r>
        <w:br w:type="page"/>
      </w:r>
    </w:p>
    <w:bookmarkStart w:id="16" w:name="_Toc100919749" w:displacedByCustomXml="next"/>
    <w:sdt>
      <w:sdtPr>
        <w:id w:val="1422219408"/>
        <w:docPartObj>
          <w:docPartGallery w:val="Bibliographies"/>
          <w:docPartUnique/>
        </w:docPartObj>
      </w:sdtPr>
      <w:sdtEndPr>
        <w:rPr>
          <w:rFonts w:asciiTheme="minorHAnsi" w:hAnsiTheme="minorHAnsi"/>
          <w:b w:val="0"/>
          <w:caps w:val="0"/>
          <w:sz w:val="20"/>
        </w:rPr>
      </w:sdtEndPr>
      <w:sdtContent>
        <w:p w14:paraId="0449CA36" w14:textId="5417A6B2" w:rsidR="00970C96" w:rsidRDefault="00970C96">
          <w:pPr>
            <w:pStyle w:val="Kop1"/>
          </w:pPr>
          <w:r>
            <w:t>Bibliografie</w:t>
          </w:r>
          <w:bookmarkEnd w:id="16"/>
        </w:p>
        <w:sdt>
          <w:sdtPr>
            <w:id w:val="111145805"/>
            <w:bibliography/>
          </w:sdtPr>
          <w:sdtContent>
            <w:p w14:paraId="1DDF1EEF" w14:textId="630D69E7" w:rsidR="00970C96" w:rsidRDefault="00970C96" w:rsidP="00970C96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Het huidige document heeft geen bronnen.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47BC363" w14:textId="77777777" w:rsidR="0070065C" w:rsidRPr="00A670C7" w:rsidRDefault="0070065C" w:rsidP="00970C96">
      <w:pPr>
        <w:pStyle w:val="Kop1"/>
        <w:numPr>
          <w:ilvl w:val="0"/>
          <w:numId w:val="0"/>
        </w:numPr>
        <w:ind w:left="431"/>
      </w:pPr>
    </w:p>
    <w:p w14:paraId="59E1FAEF" w14:textId="77777777" w:rsidR="0070065C" w:rsidRDefault="0070065C" w:rsidP="00037EEB">
      <w:pPr>
        <w:rPr>
          <w:color w:val="auto"/>
        </w:rPr>
      </w:pPr>
    </w:p>
    <w:p w14:paraId="4D6484AE" w14:textId="77777777" w:rsidR="008F4499" w:rsidRDefault="008F4499">
      <w:pPr>
        <w:spacing w:after="160" w:line="259" w:lineRule="auto"/>
        <w:rPr>
          <w:rFonts w:eastAsiaTheme="minorEastAsia"/>
          <w:color w:val="auto"/>
          <w:szCs w:val="20"/>
        </w:rPr>
      </w:pPr>
      <w:r>
        <w:rPr>
          <w:rFonts w:eastAsiaTheme="minorEastAsia"/>
          <w:color w:val="auto"/>
          <w:szCs w:val="20"/>
        </w:rPr>
        <w:br w:type="page"/>
      </w:r>
    </w:p>
    <w:p w14:paraId="2442E998" w14:textId="77777777" w:rsidR="00844E0A" w:rsidRPr="00844E0A" w:rsidRDefault="00037EEB" w:rsidP="00844E0A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4624" behindDoc="0" locked="1" layoutInCell="1" allowOverlap="1" wp14:anchorId="360832A7" wp14:editId="738C009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70800" cy="10677600"/>
                <wp:effectExtent l="0" t="0" r="0" b="9525"/>
                <wp:wrapNone/>
                <wp:docPr id="4" name="Groe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70800" cy="10677600"/>
                          <a:chOff x="0" y="0"/>
                          <a:chExt cx="7572375" cy="10677525"/>
                        </a:xfrm>
                      </wpg:grpSpPr>
                      <pic:pic xmlns:pic="http://schemas.openxmlformats.org/drawingml/2006/picture">
                        <pic:nvPicPr>
                          <pic:cNvPr id="1" name="Afbeelding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47875" y="3943350"/>
                            <a:ext cx="3455670" cy="2235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hthoek 2"/>
                        <wps:cNvSpPr/>
                        <wps:spPr>
                          <a:xfrm>
                            <a:off x="0" y="0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hoek 3"/>
                        <wps:cNvSpPr/>
                        <wps:spPr>
                          <a:xfrm>
                            <a:off x="0" y="9705975"/>
                            <a:ext cx="7572375" cy="97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F0948" id="Groep 4" o:spid="_x0000_s1026" style="position:absolute;margin-left:0;margin-top:0;width:596.15pt;height:840.75pt;z-index:251674624;mso-position-horizontal-relative:page;mso-position-vertical-relative:page;mso-width-relative:margin;mso-height-relative:margin" coordsize="75723,106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1" o:spid="_x0000_s1027" type="#_x0000_t75" style="position:absolute;left:20478;top:39433;width:34557;height:22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">
                  <v:imagedata r:id="rId18" o:title=""/>
                </v:shape>
                <v:rect id="Rechthoek 2" o:spid="_x0000_s1028" style="position:absolute;width:75723;height:9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" fillcolor="white [3201]" stroked="f" strokeweight="1pt"/>
                <v:rect id="Rechthoek 3" o:spid="_x0000_s1029" style="position:absolute;top:97059;width:7572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" fillcolor="white [3201]" stroked="f" strokeweight="1pt"/>
                <w10:wrap anchorx="page" anchory="page"/>
                <w10:anchorlock/>
              </v:group>
            </w:pict>
          </mc:Fallback>
        </mc:AlternateContent>
      </w:r>
    </w:p>
    <w:sectPr w:rsidR="00844E0A" w:rsidRPr="00844E0A" w:rsidSect="00B25FE7">
      <w:headerReference w:type="default" r:id="rId19"/>
      <w:footerReference w:type="default" r:id="rId20"/>
      <w:pgSz w:w="11906" w:h="16838" w:code="9"/>
      <w:pgMar w:top="2268" w:right="1361" w:bottom="1418" w:left="1361" w:header="709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B292E" w14:textId="77777777" w:rsidR="00EF11BF" w:rsidRDefault="00EF11BF">
      <w:pPr>
        <w:spacing w:line="240" w:lineRule="auto"/>
      </w:pPr>
      <w:r>
        <w:separator/>
      </w:r>
    </w:p>
  </w:endnote>
  <w:endnote w:type="continuationSeparator" w:id="0">
    <w:p w14:paraId="031B5892" w14:textId="77777777" w:rsidR="00EF11BF" w:rsidRDefault="00EF11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5E55" w14:textId="77777777" w:rsidR="00B76BB2" w:rsidRPr="00C4788D" w:rsidRDefault="00B76BB2">
    <w:pPr>
      <w:spacing w:after="160" w:line="259" w:lineRule="auto"/>
      <w:rPr>
        <w:sz w:val="16"/>
        <w:szCs w:val="16"/>
      </w:rPr>
    </w:pPr>
  </w:p>
  <w:p w14:paraId="461AAC3C" w14:textId="77777777" w:rsidR="00B76BB2" w:rsidRDefault="00B76B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B9166" w14:textId="77777777" w:rsidR="00B76BB2" w:rsidRPr="00B25FE7" w:rsidRDefault="00B25FE7" w:rsidP="005326EA">
    <w:pPr>
      <w:pStyle w:val="Voettekst"/>
      <w:tabs>
        <w:tab w:val="clear" w:pos="9185"/>
        <w:tab w:val="right" w:pos="9184"/>
      </w:tabs>
    </w:pPr>
    <w:r w:rsidRPr="00DB6A02">
      <w:rPr>
        <w:noProof/>
      </w:rPr>
      <w:drawing>
        <wp:anchor distT="0" distB="0" distL="114300" distR="114300" simplePos="0" relativeHeight="251670528" behindDoc="1" locked="0" layoutInCell="1" allowOverlap="1" wp14:anchorId="4F0E6F3A" wp14:editId="77CDDD02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15" name="Afbeelding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F8C58" w14:textId="77777777" w:rsidR="00365A68" w:rsidRDefault="00365A68">
    <w:pPr>
      <w:pStyle w:val="Voettekst"/>
    </w:pPr>
    <w:r w:rsidRPr="00DB6A02">
      <w:rPr>
        <w:noProof/>
      </w:rPr>
      <w:drawing>
        <wp:anchor distT="0" distB="0" distL="114300" distR="114300" simplePos="0" relativeHeight="251659264" behindDoc="1" locked="0" layoutInCell="1" allowOverlap="1" wp14:anchorId="2E0D9676" wp14:editId="5A51F446">
          <wp:simplePos x="0" y="0"/>
          <wp:positionH relativeFrom="page">
            <wp:posOffset>0</wp:posOffset>
          </wp:positionH>
          <wp:positionV relativeFrom="page">
            <wp:posOffset>9401175</wp:posOffset>
          </wp:positionV>
          <wp:extent cx="7559675" cy="1287780"/>
          <wp:effectExtent l="0" t="0" r="3175" b="7620"/>
          <wp:wrapNone/>
          <wp:docPr id="6" name="Afbeelding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947"/>
                  <a:stretch/>
                </pic:blipFill>
                <pic:spPr bwMode="auto">
                  <a:xfrm>
                    <a:off x="0" y="0"/>
                    <a:ext cx="7559675" cy="1287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Cs w:val="16"/>
      </w:rPr>
      <w:id w:val="-159155070"/>
      <w:docPartObj>
        <w:docPartGallery w:val="Page Numbers (Bottom of Page)"/>
        <w:docPartUnique/>
      </w:docPartObj>
    </w:sdtPr>
    <w:sdtEndPr/>
    <w:sdtContent>
      <w:p w14:paraId="75CF05CF" w14:textId="77777777" w:rsidR="00B25FE7" w:rsidRDefault="00B25FE7" w:rsidP="00D7200F">
        <w:pPr>
          <w:pStyle w:val="Voettekst"/>
          <w:rPr>
            <w:rFonts w:ascii="Arial" w:hAnsi="Arial" w:cs="Arial"/>
            <w:szCs w:val="16"/>
          </w:rPr>
        </w:pPr>
        <w:r>
          <w:rPr>
            <w:rFonts w:ascii="Arial" w:hAnsi="Arial" w:cs="Arial"/>
            <w:noProof/>
            <w:szCs w:val="16"/>
          </w:rPr>
          <mc:AlternateContent>
            <mc:Choice Requires="wps">
              <w:drawing>
                <wp:anchor distT="0" distB="0" distL="114300" distR="114300" simplePos="0" relativeHeight="251674624" behindDoc="0" locked="1" layoutInCell="1" allowOverlap="1" wp14:anchorId="06DEB342" wp14:editId="288FA6B2">
                  <wp:simplePos x="0" y="0"/>
                  <wp:positionH relativeFrom="margin">
                    <wp:align>right</wp:align>
                  </wp:positionH>
                  <wp:positionV relativeFrom="paragraph">
                    <wp:posOffset>231140</wp:posOffset>
                  </wp:positionV>
                  <wp:extent cx="1018800" cy="122400"/>
                  <wp:effectExtent l="0" t="0" r="10160" b="11430"/>
                  <wp:wrapNone/>
                  <wp:docPr id="19" name="Tekstvak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18800" cy="122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FACB97" w14:textId="77777777" w:rsidR="00B25FE7" w:rsidRDefault="00B25FE7" w:rsidP="00B25FE7">
                              <w:pPr>
                                <w:pStyle w:val="Voettekst"/>
                                <w:jc w:val="right"/>
                              </w:pPr>
                              <w:r w:rsidRPr="00C4788D">
                                <w:fldChar w:fldCharType="begin"/>
                              </w:r>
                              <w:r w:rsidRPr="00C4788D">
                                <w:instrText>PAGE   \* MERGEFORMAT</w:instrText>
                              </w:r>
                              <w:r w:rsidRPr="00C4788D">
                                <w:fldChar w:fldCharType="separate"/>
                              </w:r>
                              <w:r w:rsidR="009E71B4">
                                <w:rPr>
                                  <w:noProof/>
                                </w:rPr>
                                <w:t>2</w:t>
                              </w:r>
                              <w:r w:rsidRPr="00C4788D">
                                <w:fldChar w:fldCharType="end"/>
                              </w:r>
                              <w:r>
                                <w:t>/</w:t>
                              </w:r>
                              <w:fldSimple w:instr=" NUMPAGES   \* MERGEFORMAT ">
                                <w:r w:rsidR="009E71B4">
                                  <w:rPr>
                                    <w:noProof/>
                                  </w:rPr>
                                  <w:t>5</w:t>
                                </w:r>
                              </w:fldSimple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06DEB342" id="_x0000_t202" coordsize="21600,21600" o:spt="202" path="m,l,21600r21600,l21600,xe">
                  <v:stroke joinstyle="miter"/>
                  <v:path gradientshapeok="t" o:connecttype="rect"/>
                </v:shapetype>
                <v:shape id="Tekstvak 19" o:spid="_x0000_s1026" type="#_x0000_t202" style="position:absolute;margin-left:29pt;margin-top:18.2pt;width:80.2pt;height:9.6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" filled="f" stroked="f" strokeweight=".5pt">
                  <v:textbox inset="0,0,0,0">
                    <w:txbxContent>
                      <w:p w14:paraId="29FACB97" w14:textId="77777777" w:rsidR="00B25FE7" w:rsidRDefault="00B25FE7" w:rsidP="00B25FE7">
                        <w:pPr>
                          <w:pStyle w:val="Voettekst"/>
                          <w:jc w:val="right"/>
                        </w:pPr>
                        <w:r w:rsidRPr="00C4788D">
                          <w:fldChar w:fldCharType="begin"/>
                        </w:r>
                        <w:r w:rsidRPr="00C4788D">
                          <w:instrText>PAGE   \* MERGEFORMAT</w:instrText>
                        </w:r>
                        <w:r w:rsidRPr="00C4788D">
                          <w:fldChar w:fldCharType="separate"/>
                        </w:r>
                        <w:r w:rsidR="009E71B4">
                          <w:rPr>
                            <w:noProof/>
                          </w:rPr>
                          <w:t>2</w:t>
                        </w:r>
                        <w:r w:rsidRPr="00C4788D">
                          <w:fldChar w:fldCharType="end"/>
                        </w:r>
                        <w:r>
                          <w:t>/</w:t>
                        </w:r>
                        <w:fldSimple w:instr=" NUMPAGES   \* MERGEFORMAT ">
                          <w:r w:rsidR="009E71B4">
                            <w:rPr>
                              <w:noProof/>
                            </w:rPr>
                            <w:t>5</w:t>
                          </w:r>
                        </w:fldSimple>
                      </w:p>
                    </w:txbxContent>
                  </v:textbox>
                  <w10:wrap anchorx="margin"/>
                  <w10:anchorlock/>
                </v:shape>
              </w:pict>
            </mc:Fallback>
          </mc:AlternateContent>
        </w:r>
      </w:p>
      <w:sdt>
        <w:sdtPr>
          <w:rPr>
            <w:rFonts w:ascii="Arial" w:hAnsi="Arial" w:cs="Arial"/>
            <w:szCs w:val="16"/>
          </w:rPr>
          <w:id w:val="-503436793"/>
          <w:docPartObj>
            <w:docPartGallery w:val="Page Numbers (Bottom of Page)"/>
            <w:docPartUnique/>
          </w:docPartObj>
        </w:sdtPr>
        <w:sdtEndPr/>
        <w:sdtContent>
          <w:p w14:paraId="221ED85A" w14:textId="77777777" w:rsidR="00B25FE7" w:rsidRDefault="00B25FE7" w:rsidP="00B25FE7">
            <w:pPr>
              <w:pStyle w:val="Voettekst"/>
              <w:tabs>
                <w:tab w:val="clear" w:pos="9185"/>
                <w:tab w:val="right" w:pos="9184"/>
              </w:tabs>
              <w:rPr>
                <w:rFonts w:ascii="Arial" w:hAnsi="Arial" w:cs="Arial"/>
                <w:szCs w:val="16"/>
              </w:rPr>
            </w:pPr>
          </w:p>
          <w:p w14:paraId="145EBBCE" w14:textId="77777777" w:rsidR="00B25FE7" w:rsidRPr="00254AF4" w:rsidRDefault="00EF11BF" w:rsidP="00B25FE7">
            <w:pPr>
              <w:pStyle w:val="Voettekst"/>
              <w:rPr>
                <w:rFonts w:ascii="Arial" w:hAnsi="Arial" w:cs="Arial"/>
                <w:szCs w:val="16"/>
              </w:rPr>
            </w:pPr>
            <w:sdt>
              <w:sdtPr>
                <w:rPr>
                  <w:caps/>
                </w:rPr>
                <w:tag w:val=""/>
                <w:id w:val="-1879925565"/>
                <w:placeholder>
                  <w:docPart w:val="FCC5E7348AB54B12B3E57D7FBC3CBFCA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B25FE7" w:rsidRPr="000F0ABA">
                  <w:rPr>
                    <w:caps/>
                  </w:rPr>
                  <w:t>titel van document</w:t>
                </w:r>
              </w:sdtContent>
            </w:sdt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5CF3B" w14:textId="77777777" w:rsidR="00EF11BF" w:rsidRDefault="00EF11BF">
      <w:pPr>
        <w:spacing w:line="240" w:lineRule="auto"/>
      </w:pPr>
      <w:r>
        <w:separator/>
      </w:r>
    </w:p>
  </w:footnote>
  <w:footnote w:type="continuationSeparator" w:id="0">
    <w:p w14:paraId="1E467B59" w14:textId="77777777" w:rsidR="00EF11BF" w:rsidRDefault="00EF11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9D175" w14:textId="77777777" w:rsidR="00B76BB2" w:rsidRDefault="00B76BB2">
    <w:pPr>
      <w:spacing w:after="160" w:line="259" w:lineRule="auto"/>
    </w:pPr>
  </w:p>
  <w:p w14:paraId="42554A19" w14:textId="77777777" w:rsidR="00B76BB2" w:rsidRDefault="00B76BB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ADC9F" w14:textId="77777777" w:rsidR="00B25FE7" w:rsidRDefault="00B25FE7" w:rsidP="00B25FE7">
    <w:pPr>
      <w:tabs>
        <w:tab w:val="left" w:pos="1350"/>
      </w:tabs>
      <w:spacing w:after="160" w:line="259" w:lineRule="auto"/>
    </w:pPr>
  </w:p>
  <w:p w14:paraId="667E9A20" w14:textId="77777777" w:rsidR="00B25FE7" w:rsidRDefault="00B25FE7" w:rsidP="00B25FE7">
    <w:pPr>
      <w:spacing w:after="160" w:line="259" w:lineRule="auto"/>
    </w:pPr>
  </w:p>
  <w:p w14:paraId="21EB99B7" w14:textId="77777777" w:rsidR="00B25FE7" w:rsidRDefault="00B25FE7" w:rsidP="00B25FE7">
    <w:pPr>
      <w:spacing w:after="160" w:line="259" w:lineRule="auto"/>
    </w:pPr>
  </w:p>
  <w:p w14:paraId="6674BE05" w14:textId="77777777" w:rsidR="00B25FE7" w:rsidRDefault="00B25FE7" w:rsidP="00B25FE7">
    <w:pPr>
      <w:spacing w:after="160" w:line="259" w:lineRule="auto"/>
    </w:pPr>
  </w:p>
  <w:p w14:paraId="27AABD07" w14:textId="77777777" w:rsidR="00B25FE7" w:rsidRDefault="00B25FE7" w:rsidP="00B25FE7">
    <w:pPr>
      <w:spacing w:after="160" w:line="259" w:lineRule="auto"/>
    </w:pPr>
  </w:p>
  <w:p w14:paraId="5C228F02" w14:textId="77777777" w:rsidR="00B25FE7" w:rsidRDefault="00B25FE7" w:rsidP="00B25FE7">
    <w:pPr>
      <w:spacing w:after="160" w:line="259" w:lineRule="auto"/>
    </w:pPr>
  </w:p>
  <w:p w14:paraId="34D514EC" w14:textId="77777777" w:rsidR="00B25FE7" w:rsidRDefault="00B25FE7" w:rsidP="00B25FE7">
    <w:pPr>
      <w:spacing w:after="160" w:line="259" w:lineRule="auto"/>
    </w:pPr>
  </w:p>
  <w:p w14:paraId="6D90695D" w14:textId="77777777" w:rsidR="00B25FE7" w:rsidRDefault="00B25FE7" w:rsidP="00B25FE7">
    <w:pPr>
      <w:spacing w:after="160" w:line="259" w:lineRule="auto"/>
    </w:pPr>
  </w:p>
  <w:p w14:paraId="58270780" w14:textId="77777777" w:rsidR="00B25FE7" w:rsidRDefault="00B25FE7" w:rsidP="00B25FE7">
    <w:pPr>
      <w:spacing w:after="160" w:line="259" w:lineRule="auto"/>
    </w:pPr>
  </w:p>
  <w:p w14:paraId="6C5796EF" w14:textId="77777777" w:rsidR="00B25FE7" w:rsidRDefault="00B25FE7" w:rsidP="00B25FE7">
    <w:pPr>
      <w:spacing w:after="160" w:line="259" w:lineRule="auto"/>
    </w:pPr>
  </w:p>
  <w:p w14:paraId="77463C11" w14:textId="77777777" w:rsidR="00B25FE7" w:rsidRDefault="00B25FE7" w:rsidP="00B25FE7">
    <w:pPr>
      <w:spacing w:after="160" w:line="259" w:lineRule="auto"/>
    </w:pPr>
  </w:p>
  <w:p w14:paraId="5C7B5215" w14:textId="77777777" w:rsidR="00B25FE7" w:rsidRDefault="00B25FE7" w:rsidP="00B25FE7">
    <w:pPr>
      <w:spacing w:after="160" w:line="259" w:lineRule="auto"/>
    </w:pPr>
  </w:p>
  <w:p w14:paraId="0208DDDA" w14:textId="77777777" w:rsidR="00B25FE7" w:rsidRDefault="00B25FE7" w:rsidP="00B25FE7">
    <w:pPr>
      <w:spacing w:after="160" w:line="259" w:lineRule="auto"/>
    </w:pPr>
  </w:p>
  <w:p w14:paraId="2933AF17" w14:textId="77777777" w:rsidR="00B25FE7" w:rsidRDefault="00B25FE7" w:rsidP="00B25FE7">
    <w:pPr>
      <w:spacing w:after="160" w:line="259" w:lineRule="auto"/>
    </w:pPr>
  </w:p>
  <w:p w14:paraId="3ED0D65B" w14:textId="77777777" w:rsidR="00842611" w:rsidRPr="00B25FE7" w:rsidRDefault="00B25FE7" w:rsidP="00B25FE7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8480" behindDoc="1" locked="0" layoutInCell="1" allowOverlap="1" wp14:anchorId="3BC6F996" wp14:editId="5B61B94C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D53BD" w14:textId="77777777" w:rsidR="00435586" w:rsidRDefault="00435586" w:rsidP="00B25FE7">
    <w:pPr>
      <w:tabs>
        <w:tab w:val="left" w:pos="1350"/>
      </w:tabs>
      <w:spacing w:after="160" w:line="259" w:lineRule="auto"/>
    </w:pPr>
  </w:p>
  <w:p w14:paraId="2BE24C02" w14:textId="77777777" w:rsidR="00435586" w:rsidRDefault="00435586">
    <w:pPr>
      <w:spacing w:after="160" w:line="259" w:lineRule="auto"/>
    </w:pPr>
  </w:p>
  <w:p w14:paraId="238AB41B" w14:textId="77777777" w:rsidR="00435586" w:rsidRDefault="00435586">
    <w:pPr>
      <w:spacing w:after="160" w:line="259" w:lineRule="auto"/>
    </w:pPr>
  </w:p>
  <w:p w14:paraId="1B2C3F4F" w14:textId="77777777" w:rsidR="00435586" w:rsidRDefault="00435586">
    <w:pPr>
      <w:spacing w:after="160" w:line="259" w:lineRule="auto"/>
    </w:pPr>
  </w:p>
  <w:p w14:paraId="0B8588D4" w14:textId="77777777" w:rsidR="00435586" w:rsidRDefault="00435586">
    <w:pPr>
      <w:spacing w:after="160" w:line="259" w:lineRule="auto"/>
    </w:pPr>
  </w:p>
  <w:p w14:paraId="1CDED94D" w14:textId="77777777" w:rsidR="00435586" w:rsidRDefault="00435586">
    <w:pPr>
      <w:spacing w:after="160" w:line="259" w:lineRule="auto"/>
    </w:pPr>
  </w:p>
  <w:p w14:paraId="2C431FDD" w14:textId="77777777" w:rsidR="00435586" w:rsidRDefault="00435586">
    <w:pPr>
      <w:spacing w:after="160" w:line="259" w:lineRule="auto"/>
    </w:pPr>
  </w:p>
  <w:p w14:paraId="262A204D" w14:textId="77777777" w:rsidR="00435586" w:rsidRDefault="00435586">
    <w:pPr>
      <w:spacing w:after="160" w:line="259" w:lineRule="auto"/>
    </w:pPr>
  </w:p>
  <w:p w14:paraId="3925FA99" w14:textId="77777777" w:rsidR="00435586" w:rsidRDefault="00435586">
    <w:pPr>
      <w:spacing w:after="160" w:line="259" w:lineRule="auto"/>
    </w:pPr>
  </w:p>
  <w:p w14:paraId="010B8425" w14:textId="77777777" w:rsidR="00435586" w:rsidRDefault="00435586">
    <w:pPr>
      <w:spacing w:after="160" w:line="259" w:lineRule="auto"/>
    </w:pPr>
  </w:p>
  <w:p w14:paraId="31D93AA3" w14:textId="77777777" w:rsidR="00435586" w:rsidRDefault="00435586">
    <w:pPr>
      <w:spacing w:after="160" w:line="259" w:lineRule="auto"/>
    </w:pPr>
  </w:p>
  <w:p w14:paraId="75AB45B8" w14:textId="77777777" w:rsidR="00435586" w:rsidRDefault="00435586">
    <w:pPr>
      <w:spacing w:after="160" w:line="259" w:lineRule="auto"/>
    </w:pPr>
  </w:p>
  <w:p w14:paraId="469EACA0" w14:textId="77777777" w:rsidR="00435586" w:rsidRDefault="00435586">
    <w:pPr>
      <w:spacing w:after="160" w:line="259" w:lineRule="auto"/>
    </w:pPr>
  </w:p>
  <w:p w14:paraId="50515343" w14:textId="77777777" w:rsidR="00435586" w:rsidRDefault="00435586">
    <w:pPr>
      <w:spacing w:after="160" w:line="259" w:lineRule="auto"/>
    </w:pPr>
  </w:p>
  <w:p w14:paraId="5AF402B6" w14:textId="77777777" w:rsidR="00B76BB2" w:rsidRDefault="00365A68">
    <w:pPr>
      <w:spacing w:after="160" w:line="259" w:lineRule="auto"/>
    </w:pPr>
    <w:r w:rsidRPr="00DB6A02">
      <w:rPr>
        <w:noProof/>
      </w:rPr>
      <w:drawing>
        <wp:anchor distT="0" distB="0" distL="114300" distR="114300" simplePos="0" relativeHeight="251661312" behindDoc="1" locked="0" layoutInCell="1" allowOverlap="1" wp14:anchorId="2FA486DF" wp14:editId="55D6D747">
          <wp:simplePos x="0" y="0"/>
          <wp:positionH relativeFrom="page">
            <wp:posOffset>161925</wp:posOffset>
          </wp:positionH>
          <wp:positionV relativeFrom="page">
            <wp:align>top</wp:align>
          </wp:positionV>
          <wp:extent cx="4676400" cy="3258000"/>
          <wp:effectExtent l="0" t="0" r="0" b="0"/>
          <wp:wrapNone/>
          <wp:docPr id="7" name="Afbeelding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lad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676400" cy="3258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1E0A1" w14:textId="77777777" w:rsidR="00B25FE7" w:rsidRDefault="00B25FE7" w:rsidP="00B25FE7">
    <w:pPr>
      <w:pStyle w:val="Koptekst"/>
    </w:pPr>
    <w:r>
      <w:rPr>
        <w:noProof/>
      </w:rPr>
      <w:drawing>
        <wp:anchor distT="0" distB="0" distL="114300" distR="114300" simplePos="0" relativeHeight="251672576" behindDoc="0" locked="0" layoutInCell="1" allowOverlap="1" wp14:anchorId="1514FF3E" wp14:editId="6190B0E2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2649600" cy="1029600"/>
          <wp:effectExtent l="0" t="0" r="0" b="0"/>
          <wp:wrapNone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04-HAN_woordmerk_descriptor-CMYK.sv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r="-10971"/>
                  <a:stretch/>
                </pic:blipFill>
                <pic:spPr bwMode="auto">
                  <a:xfrm>
                    <a:off x="0" y="0"/>
                    <a:ext cx="2649600" cy="102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BA36E09" w14:textId="77777777" w:rsidR="00B25FE7" w:rsidRPr="00B25FE7" w:rsidRDefault="00B25FE7" w:rsidP="00B25FE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58A06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8A8494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1AEB4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BFA67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AF030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2A8D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96CE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D9A3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89C5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8E3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7E679E"/>
    <w:multiLevelType w:val="multilevel"/>
    <w:tmpl w:val="9828B7D6"/>
    <w:lvl w:ilvl="0">
      <w:start w:val="1"/>
      <w:numFmt w:val="upperLetter"/>
      <w:pStyle w:val="Bijlage"/>
      <w:suff w:val="space"/>
      <w:lvlText w:val="Bijlage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45424E"/>
    <w:multiLevelType w:val="hybridMultilevel"/>
    <w:tmpl w:val="D4B0E3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C6C03"/>
    <w:multiLevelType w:val="multilevel"/>
    <w:tmpl w:val="F9562310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F912B0E"/>
    <w:multiLevelType w:val="hybridMultilevel"/>
    <w:tmpl w:val="022E0E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108092">
    <w:abstractNumId w:val="14"/>
  </w:num>
  <w:num w:numId="2" w16cid:durableId="1314213889">
    <w:abstractNumId w:val="11"/>
  </w:num>
  <w:num w:numId="3" w16cid:durableId="1997948997">
    <w:abstractNumId w:val="13"/>
  </w:num>
  <w:num w:numId="4" w16cid:durableId="1034035428">
    <w:abstractNumId w:val="12"/>
  </w:num>
  <w:num w:numId="5" w16cid:durableId="42944523">
    <w:abstractNumId w:val="1"/>
  </w:num>
  <w:num w:numId="6" w16cid:durableId="674383586">
    <w:abstractNumId w:val="0"/>
  </w:num>
  <w:num w:numId="7" w16cid:durableId="1810509565">
    <w:abstractNumId w:val="3"/>
  </w:num>
  <w:num w:numId="8" w16cid:durableId="1697848612">
    <w:abstractNumId w:val="2"/>
  </w:num>
  <w:num w:numId="9" w16cid:durableId="834878085">
    <w:abstractNumId w:val="4"/>
  </w:num>
  <w:num w:numId="10" w16cid:durableId="516308985">
    <w:abstractNumId w:val="8"/>
  </w:num>
  <w:num w:numId="11" w16cid:durableId="2034529648">
    <w:abstractNumId w:val="9"/>
  </w:num>
  <w:num w:numId="12" w16cid:durableId="2055033672">
    <w:abstractNumId w:val="7"/>
  </w:num>
  <w:num w:numId="13" w16cid:durableId="1290159788">
    <w:abstractNumId w:val="6"/>
  </w:num>
  <w:num w:numId="14" w16cid:durableId="1350715734">
    <w:abstractNumId w:val="5"/>
  </w:num>
  <w:num w:numId="15" w16cid:durableId="20336035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C96"/>
    <w:rsid w:val="0000080B"/>
    <w:rsid w:val="000033A6"/>
    <w:rsid w:val="00004A9E"/>
    <w:rsid w:val="00006186"/>
    <w:rsid w:val="000138EA"/>
    <w:rsid w:val="00014678"/>
    <w:rsid w:val="000279BE"/>
    <w:rsid w:val="00031828"/>
    <w:rsid w:val="000323CC"/>
    <w:rsid w:val="000323F0"/>
    <w:rsid w:val="00034632"/>
    <w:rsid w:val="00037097"/>
    <w:rsid w:val="00037EEB"/>
    <w:rsid w:val="00041812"/>
    <w:rsid w:val="00053052"/>
    <w:rsid w:val="00056239"/>
    <w:rsid w:val="00072C4B"/>
    <w:rsid w:val="00073F1B"/>
    <w:rsid w:val="00084EEF"/>
    <w:rsid w:val="0009586A"/>
    <w:rsid w:val="00097359"/>
    <w:rsid w:val="000A08AE"/>
    <w:rsid w:val="000A1CA5"/>
    <w:rsid w:val="000A2158"/>
    <w:rsid w:val="000A6218"/>
    <w:rsid w:val="000A7A1A"/>
    <w:rsid w:val="000A7E2C"/>
    <w:rsid w:val="000B5FF9"/>
    <w:rsid w:val="000C22B4"/>
    <w:rsid w:val="000C4D0B"/>
    <w:rsid w:val="000D0E2D"/>
    <w:rsid w:val="000D5D7D"/>
    <w:rsid w:val="000E025A"/>
    <w:rsid w:val="000E2115"/>
    <w:rsid w:val="000E411B"/>
    <w:rsid w:val="000F0ABA"/>
    <w:rsid w:val="000F3244"/>
    <w:rsid w:val="000F432D"/>
    <w:rsid w:val="001008B0"/>
    <w:rsid w:val="00101490"/>
    <w:rsid w:val="00111004"/>
    <w:rsid w:val="00112584"/>
    <w:rsid w:val="00112F7A"/>
    <w:rsid w:val="00115190"/>
    <w:rsid w:val="0012178B"/>
    <w:rsid w:val="001256B9"/>
    <w:rsid w:val="00132ABF"/>
    <w:rsid w:val="00136200"/>
    <w:rsid w:val="00136644"/>
    <w:rsid w:val="0014144D"/>
    <w:rsid w:val="0014173E"/>
    <w:rsid w:val="0014456D"/>
    <w:rsid w:val="00144AF7"/>
    <w:rsid w:val="00154481"/>
    <w:rsid w:val="00162DBE"/>
    <w:rsid w:val="00171F94"/>
    <w:rsid w:val="00174018"/>
    <w:rsid w:val="001764AB"/>
    <w:rsid w:val="00192BF8"/>
    <w:rsid w:val="001936D8"/>
    <w:rsid w:val="00195365"/>
    <w:rsid w:val="001B4470"/>
    <w:rsid w:val="001B7385"/>
    <w:rsid w:val="001C02FF"/>
    <w:rsid w:val="001C3E7B"/>
    <w:rsid w:val="001C78D9"/>
    <w:rsid w:val="001D75FA"/>
    <w:rsid w:val="001F033D"/>
    <w:rsid w:val="001F423D"/>
    <w:rsid w:val="00203633"/>
    <w:rsid w:val="0020758F"/>
    <w:rsid w:val="00207E89"/>
    <w:rsid w:val="00210074"/>
    <w:rsid w:val="00220A7B"/>
    <w:rsid w:val="002229C6"/>
    <w:rsid w:val="00232A9E"/>
    <w:rsid w:val="00240DDC"/>
    <w:rsid w:val="0025214B"/>
    <w:rsid w:val="00254854"/>
    <w:rsid w:val="00254AF4"/>
    <w:rsid w:val="002733C1"/>
    <w:rsid w:val="00281E3F"/>
    <w:rsid w:val="00286B05"/>
    <w:rsid w:val="002A13E1"/>
    <w:rsid w:val="002B00AF"/>
    <w:rsid w:val="002B4E88"/>
    <w:rsid w:val="002B74B5"/>
    <w:rsid w:val="002C0905"/>
    <w:rsid w:val="002C5C54"/>
    <w:rsid w:val="002C6762"/>
    <w:rsid w:val="002C723D"/>
    <w:rsid w:val="002D143A"/>
    <w:rsid w:val="002E0E5A"/>
    <w:rsid w:val="002E5750"/>
    <w:rsid w:val="002F027A"/>
    <w:rsid w:val="002F1E49"/>
    <w:rsid w:val="002F60A9"/>
    <w:rsid w:val="002F720A"/>
    <w:rsid w:val="00312A8F"/>
    <w:rsid w:val="003133C9"/>
    <w:rsid w:val="00313F98"/>
    <w:rsid w:val="00320B3C"/>
    <w:rsid w:val="0032135D"/>
    <w:rsid w:val="00323DE9"/>
    <w:rsid w:val="0032742D"/>
    <w:rsid w:val="00334D63"/>
    <w:rsid w:val="00350D4F"/>
    <w:rsid w:val="00351C4B"/>
    <w:rsid w:val="00356873"/>
    <w:rsid w:val="00365A68"/>
    <w:rsid w:val="003707EF"/>
    <w:rsid w:val="00374059"/>
    <w:rsid w:val="003770C0"/>
    <w:rsid w:val="00382BD8"/>
    <w:rsid w:val="003A18B3"/>
    <w:rsid w:val="003A1F52"/>
    <w:rsid w:val="003B4A24"/>
    <w:rsid w:val="003C33DF"/>
    <w:rsid w:val="003C49DB"/>
    <w:rsid w:val="003D21C7"/>
    <w:rsid w:val="003E475C"/>
    <w:rsid w:val="003E759F"/>
    <w:rsid w:val="003F5A93"/>
    <w:rsid w:val="00404F4D"/>
    <w:rsid w:val="00423528"/>
    <w:rsid w:val="00430B0C"/>
    <w:rsid w:val="00435586"/>
    <w:rsid w:val="00445E0B"/>
    <w:rsid w:val="004569F0"/>
    <w:rsid w:val="00462EC1"/>
    <w:rsid w:val="0046352F"/>
    <w:rsid w:val="00463ADF"/>
    <w:rsid w:val="00465DB9"/>
    <w:rsid w:val="00470406"/>
    <w:rsid w:val="00475635"/>
    <w:rsid w:val="00476D6C"/>
    <w:rsid w:val="00476EB0"/>
    <w:rsid w:val="00485180"/>
    <w:rsid w:val="004870F8"/>
    <w:rsid w:val="004979F8"/>
    <w:rsid w:val="004A1BBE"/>
    <w:rsid w:val="004A1E4B"/>
    <w:rsid w:val="004A7BCF"/>
    <w:rsid w:val="004B1E6E"/>
    <w:rsid w:val="004B291B"/>
    <w:rsid w:val="004B291F"/>
    <w:rsid w:val="004B31BC"/>
    <w:rsid w:val="004B4CDE"/>
    <w:rsid w:val="004B61D9"/>
    <w:rsid w:val="004C17CF"/>
    <w:rsid w:val="004C20F1"/>
    <w:rsid w:val="004C407B"/>
    <w:rsid w:val="004C4FFB"/>
    <w:rsid w:val="004C7C19"/>
    <w:rsid w:val="004D1225"/>
    <w:rsid w:val="004D7350"/>
    <w:rsid w:val="004E3E9A"/>
    <w:rsid w:val="004E3FDB"/>
    <w:rsid w:val="004E5F69"/>
    <w:rsid w:val="004E694D"/>
    <w:rsid w:val="004F31DF"/>
    <w:rsid w:val="004F6F3C"/>
    <w:rsid w:val="005020A6"/>
    <w:rsid w:val="005065EF"/>
    <w:rsid w:val="00514DE1"/>
    <w:rsid w:val="00515439"/>
    <w:rsid w:val="00526FE6"/>
    <w:rsid w:val="005278C7"/>
    <w:rsid w:val="005279F4"/>
    <w:rsid w:val="00527F2B"/>
    <w:rsid w:val="005326EA"/>
    <w:rsid w:val="00546D19"/>
    <w:rsid w:val="00551039"/>
    <w:rsid w:val="00555A6B"/>
    <w:rsid w:val="0055700D"/>
    <w:rsid w:val="00560C66"/>
    <w:rsid w:val="00560FB2"/>
    <w:rsid w:val="0056314B"/>
    <w:rsid w:val="005703CF"/>
    <w:rsid w:val="005705EB"/>
    <w:rsid w:val="00571A18"/>
    <w:rsid w:val="00581A55"/>
    <w:rsid w:val="00583B2D"/>
    <w:rsid w:val="00586CE7"/>
    <w:rsid w:val="005916BA"/>
    <w:rsid w:val="00591736"/>
    <w:rsid w:val="005A16FD"/>
    <w:rsid w:val="005A3DC0"/>
    <w:rsid w:val="005B7CF4"/>
    <w:rsid w:val="005C1FB1"/>
    <w:rsid w:val="005C31E5"/>
    <w:rsid w:val="005C44BF"/>
    <w:rsid w:val="005D27DE"/>
    <w:rsid w:val="005E0753"/>
    <w:rsid w:val="005E62D3"/>
    <w:rsid w:val="005F7CFB"/>
    <w:rsid w:val="0060186F"/>
    <w:rsid w:val="006026D4"/>
    <w:rsid w:val="0061098E"/>
    <w:rsid w:val="00610FD7"/>
    <w:rsid w:val="00613483"/>
    <w:rsid w:val="00620125"/>
    <w:rsid w:val="00634795"/>
    <w:rsid w:val="0063677A"/>
    <w:rsid w:val="00641234"/>
    <w:rsid w:val="006429D4"/>
    <w:rsid w:val="0064436E"/>
    <w:rsid w:val="006462C4"/>
    <w:rsid w:val="006473A1"/>
    <w:rsid w:val="006515EC"/>
    <w:rsid w:val="00651860"/>
    <w:rsid w:val="00652FE0"/>
    <w:rsid w:val="00653BB6"/>
    <w:rsid w:val="00654665"/>
    <w:rsid w:val="00667831"/>
    <w:rsid w:val="00671A57"/>
    <w:rsid w:val="006724E3"/>
    <w:rsid w:val="006734C3"/>
    <w:rsid w:val="00675327"/>
    <w:rsid w:val="00684439"/>
    <w:rsid w:val="00684B30"/>
    <w:rsid w:val="00685DD6"/>
    <w:rsid w:val="00696BCE"/>
    <w:rsid w:val="006A0CC1"/>
    <w:rsid w:val="006A1AC0"/>
    <w:rsid w:val="006A3DBA"/>
    <w:rsid w:val="006A47B0"/>
    <w:rsid w:val="006A5DFA"/>
    <w:rsid w:val="006B2619"/>
    <w:rsid w:val="006C03D9"/>
    <w:rsid w:val="006C1958"/>
    <w:rsid w:val="006C37F4"/>
    <w:rsid w:val="006C4755"/>
    <w:rsid w:val="006C5D42"/>
    <w:rsid w:val="006E26F3"/>
    <w:rsid w:val="006E7A2E"/>
    <w:rsid w:val="006F0A16"/>
    <w:rsid w:val="006F5207"/>
    <w:rsid w:val="006F662A"/>
    <w:rsid w:val="0070065C"/>
    <w:rsid w:val="00705C51"/>
    <w:rsid w:val="007129A8"/>
    <w:rsid w:val="00714A81"/>
    <w:rsid w:val="00725346"/>
    <w:rsid w:val="007266C6"/>
    <w:rsid w:val="00730183"/>
    <w:rsid w:val="0073275F"/>
    <w:rsid w:val="00734493"/>
    <w:rsid w:val="00735C1D"/>
    <w:rsid w:val="007421A0"/>
    <w:rsid w:val="00743AD5"/>
    <w:rsid w:val="00745FC5"/>
    <w:rsid w:val="00750D81"/>
    <w:rsid w:val="00753676"/>
    <w:rsid w:val="00753826"/>
    <w:rsid w:val="007638EC"/>
    <w:rsid w:val="007649B4"/>
    <w:rsid w:val="00766B8F"/>
    <w:rsid w:val="00766E97"/>
    <w:rsid w:val="007853DA"/>
    <w:rsid w:val="007A5556"/>
    <w:rsid w:val="007B14ED"/>
    <w:rsid w:val="007C3C07"/>
    <w:rsid w:val="007D1B0F"/>
    <w:rsid w:val="007E1011"/>
    <w:rsid w:val="00805431"/>
    <w:rsid w:val="00806ACD"/>
    <w:rsid w:val="00807668"/>
    <w:rsid w:val="00807DB2"/>
    <w:rsid w:val="00811506"/>
    <w:rsid w:val="00820CD1"/>
    <w:rsid w:val="00824C84"/>
    <w:rsid w:val="008331B9"/>
    <w:rsid w:val="00842340"/>
    <w:rsid w:val="00842611"/>
    <w:rsid w:val="00844292"/>
    <w:rsid w:val="00844E0A"/>
    <w:rsid w:val="008538F3"/>
    <w:rsid w:val="00856052"/>
    <w:rsid w:val="00861C5D"/>
    <w:rsid w:val="00861CE0"/>
    <w:rsid w:val="008723B5"/>
    <w:rsid w:val="00873FDF"/>
    <w:rsid w:val="00882F1E"/>
    <w:rsid w:val="008910EC"/>
    <w:rsid w:val="00891980"/>
    <w:rsid w:val="00893662"/>
    <w:rsid w:val="008A1410"/>
    <w:rsid w:val="008A3FC6"/>
    <w:rsid w:val="008A5E30"/>
    <w:rsid w:val="008B600C"/>
    <w:rsid w:val="008C7560"/>
    <w:rsid w:val="008D7DFC"/>
    <w:rsid w:val="008E084D"/>
    <w:rsid w:val="008E0E9F"/>
    <w:rsid w:val="008F0A08"/>
    <w:rsid w:val="008F432F"/>
    <w:rsid w:val="008F4499"/>
    <w:rsid w:val="008F53E8"/>
    <w:rsid w:val="009004AA"/>
    <w:rsid w:val="00902784"/>
    <w:rsid w:val="00904C12"/>
    <w:rsid w:val="00907C55"/>
    <w:rsid w:val="00913DDE"/>
    <w:rsid w:val="009212B3"/>
    <w:rsid w:val="00921C3A"/>
    <w:rsid w:val="00922F1C"/>
    <w:rsid w:val="009401BA"/>
    <w:rsid w:val="00945BA6"/>
    <w:rsid w:val="00946061"/>
    <w:rsid w:val="00946E7E"/>
    <w:rsid w:val="009629EC"/>
    <w:rsid w:val="00964BEF"/>
    <w:rsid w:val="00970C96"/>
    <w:rsid w:val="00972361"/>
    <w:rsid w:val="009763E6"/>
    <w:rsid w:val="009766FE"/>
    <w:rsid w:val="009834D3"/>
    <w:rsid w:val="009909C5"/>
    <w:rsid w:val="00990E72"/>
    <w:rsid w:val="00994194"/>
    <w:rsid w:val="00995EE0"/>
    <w:rsid w:val="009A0369"/>
    <w:rsid w:val="009A58BC"/>
    <w:rsid w:val="009A645E"/>
    <w:rsid w:val="009A7CBD"/>
    <w:rsid w:val="009C25C5"/>
    <w:rsid w:val="009C57D3"/>
    <w:rsid w:val="009C7059"/>
    <w:rsid w:val="009D7B9B"/>
    <w:rsid w:val="009E2C13"/>
    <w:rsid w:val="009E2DC1"/>
    <w:rsid w:val="009E71B4"/>
    <w:rsid w:val="00A00B59"/>
    <w:rsid w:val="00A0133C"/>
    <w:rsid w:val="00A06600"/>
    <w:rsid w:val="00A1042F"/>
    <w:rsid w:val="00A111B4"/>
    <w:rsid w:val="00A12234"/>
    <w:rsid w:val="00A14B61"/>
    <w:rsid w:val="00A1703D"/>
    <w:rsid w:val="00A2276E"/>
    <w:rsid w:val="00A24FDC"/>
    <w:rsid w:val="00A349FF"/>
    <w:rsid w:val="00A34AAF"/>
    <w:rsid w:val="00A45197"/>
    <w:rsid w:val="00A5294E"/>
    <w:rsid w:val="00A5567B"/>
    <w:rsid w:val="00A57B1B"/>
    <w:rsid w:val="00A6208A"/>
    <w:rsid w:val="00A670C7"/>
    <w:rsid w:val="00A727ED"/>
    <w:rsid w:val="00A82E2E"/>
    <w:rsid w:val="00A85DF1"/>
    <w:rsid w:val="00AA337B"/>
    <w:rsid w:val="00AB0C98"/>
    <w:rsid w:val="00AC7340"/>
    <w:rsid w:val="00AD49CA"/>
    <w:rsid w:val="00AD5CCE"/>
    <w:rsid w:val="00AE5F8A"/>
    <w:rsid w:val="00AF4DD2"/>
    <w:rsid w:val="00AF64B2"/>
    <w:rsid w:val="00B0012B"/>
    <w:rsid w:val="00B01C11"/>
    <w:rsid w:val="00B1039B"/>
    <w:rsid w:val="00B117A7"/>
    <w:rsid w:val="00B21E13"/>
    <w:rsid w:val="00B23743"/>
    <w:rsid w:val="00B2423F"/>
    <w:rsid w:val="00B25FE7"/>
    <w:rsid w:val="00B27237"/>
    <w:rsid w:val="00B27EA4"/>
    <w:rsid w:val="00B324B1"/>
    <w:rsid w:val="00B33F4A"/>
    <w:rsid w:val="00B35AA2"/>
    <w:rsid w:val="00B37EA0"/>
    <w:rsid w:val="00B41356"/>
    <w:rsid w:val="00B424F2"/>
    <w:rsid w:val="00B43182"/>
    <w:rsid w:val="00B51FEB"/>
    <w:rsid w:val="00B54A4F"/>
    <w:rsid w:val="00B60766"/>
    <w:rsid w:val="00B660C3"/>
    <w:rsid w:val="00B660E6"/>
    <w:rsid w:val="00B7016D"/>
    <w:rsid w:val="00B73478"/>
    <w:rsid w:val="00B758F3"/>
    <w:rsid w:val="00B76BB2"/>
    <w:rsid w:val="00B83BF1"/>
    <w:rsid w:val="00B903CC"/>
    <w:rsid w:val="00B97CE4"/>
    <w:rsid w:val="00BA48D6"/>
    <w:rsid w:val="00BA7150"/>
    <w:rsid w:val="00BB575D"/>
    <w:rsid w:val="00BC0DB1"/>
    <w:rsid w:val="00BC5731"/>
    <w:rsid w:val="00BC5CA7"/>
    <w:rsid w:val="00BD2014"/>
    <w:rsid w:val="00BD4A61"/>
    <w:rsid w:val="00BD4D88"/>
    <w:rsid w:val="00BE008E"/>
    <w:rsid w:val="00BE2E5E"/>
    <w:rsid w:val="00BE7A04"/>
    <w:rsid w:val="00BF4C7B"/>
    <w:rsid w:val="00C0102C"/>
    <w:rsid w:val="00C04CED"/>
    <w:rsid w:val="00C04F27"/>
    <w:rsid w:val="00C055CE"/>
    <w:rsid w:val="00C10E27"/>
    <w:rsid w:val="00C1272F"/>
    <w:rsid w:val="00C15563"/>
    <w:rsid w:val="00C16C9C"/>
    <w:rsid w:val="00C204C0"/>
    <w:rsid w:val="00C21EA9"/>
    <w:rsid w:val="00C21F97"/>
    <w:rsid w:val="00C261E8"/>
    <w:rsid w:val="00C31362"/>
    <w:rsid w:val="00C34F64"/>
    <w:rsid w:val="00C35B1F"/>
    <w:rsid w:val="00C368A5"/>
    <w:rsid w:val="00C378A6"/>
    <w:rsid w:val="00C4788D"/>
    <w:rsid w:val="00C504C1"/>
    <w:rsid w:val="00C544A3"/>
    <w:rsid w:val="00C60F0B"/>
    <w:rsid w:val="00C63274"/>
    <w:rsid w:val="00C633D3"/>
    <w:rsid w:val="00C63FC1"/>
    <w:rsid w:val="00C70048"/>
    <w:rsid w:val="00C71177"/>
    <w:rsid w:val="00C7405F"/>
    <w:rsid w:val="00C752E8"/>
    <w:rsid w:val="00C768AB"/>
    <w:rsid w:val="00C77998"/>
    <w:rsid w:val="00C80E34"/>
    <w:rsid w:val="00C8260D"/>
    <w:rsid w:val="00C827BF"/>
    <w:rsid w:val="00C8424E"/>
    <w:rsid w:val="00C85703"/>
    <w:rsid w:val="00C91365"/>
    <w:rsid w:val="00C916E1"/>
    <w:rsid w:val="00C932E2"/>
    <w:rsid w:val="00C97012"/>
    <w:rsid w:val="00C975E7"/>
    <w:rsid w:val="00C97F21"/>
    <w:rsid w:val="00CA07B4"/>
    <w:rsid w:val="00CB1579"/>
    <w:rsid w:val="00CB46A1"/>
    <w:rsid w:val="00CB56C2"/>
    <w:rsid w:val="00CC0104"/>
    <w:rsid w:val="00CD5A5E"/>
    <w:rsid w:val="00CE1796"/>
    <w:rsid w:val="00CE2E14"/>
    <w:rsid w:val="00CE48C6"/>
    <w:rsid w:val="00CF5320"/>
    <w:rsid w:val="00D00F47"/>
    <w:rsid w:val="00D02FB1"/>
    <w:rsid w:val="00D04FC7"/>
    <w:rsid w:val="00D07F55"/>
    <w:rsid w:val="00D2500A"/>
    <w:rsid w:val="00D313A1"/>
    <w:rsid w:val="00D41106"/>
    <w:rsid w:val="00D52511"/>
    <w:rsid w:val="00D6069C"/>
    <w:rsid w:val="00D60851"/>
    <w:rsid w:val="00D61350"/>
    <w:rsid w:val="00D615DB"/>
    <w:rsid w:val="00D64A09"/>
    <w:rsid w:val="00D7200F"/>
    <w:rsid w:val="00D73BF4"/>
    <w:rsid w:val="00D807F5"/>
    <w:rsid w:val="00D821D2"/>
    <w:rsid w:val="00D8540E"/>
    <w:rsid w:val="00D86316"/>
    <w:rsid w:val="00D91C08"/>
    <w:rsid w:val="00D95B8B"/>
    <w:rsid w:val="00D97C82"/>
    <w:rsid w:val="00DA7296"/>
    <w:rsid w:val="00DB568D"/>
    <w:rsid w:val="00DB7691"/>
    <w:rsid w:val="00DC09EA"/>
    <w:rsid w:val="00DC40F9"/>
    <w:rsid w:val="00DC621E"/>
    <w:rsid w:val="00DC656B"/>
    <w:rsid w:val="00DC68A0"/>
    <w:rsid w:val="00DD72F1"/>
    <w:rsid w:val="00DE0724"/>
    <w:rsid w:val="00DE07FD"/>
    <w:rsid w:val="00DE64A1"/>
    <w:rsid w:val="00DE76CF"/>
    <w:rsid w:val="00E00D8E"/>
    <w:rsid w:val="00E04A7D"/>
    <w:rsid w:val="00E054AF"/>
    <w:rsid w:val="00E06161"/>
    <w:rsid w:val="00E10253"/>
    <w:rsid w:val="00E10FDB"/>
    <w:rsid w:val="00E15386"/>
    <w:rsid w:val="00E17591"/>
    <w:rsid w:val="00E20892"/>
    <w:rsid w:val="00E25E4A"/>
    <w:rsid w:val="00E26FD9"/>
    <w:rsid w:val="00E30011"/>
    <w:rsid w:val="00E32DD1"/>
    <w:rsid w:val="00E33B37"/>
    <w:rsid w:val="00E4332A"/>
    <w:rsid w:val="00E50492"/>
    <w:rsid w:val="00E51799"/>
    <w:rsid w:val="00E53F09"/>
    <w:rsid w:val="00E618AA"/>
    <w:rsid w:val="00E62BE6"/>
    <w:rsid w:val="00E63479"/>
    <w:rsid w:val="00E706D4"/>
    <w:rsid w:val="00E72F49"/>
    <w:rsid w:val="00E80CF1"/>
    <w:rsid w:val="00E86E3A"/>
    <w:rsid w:val="00E93EE2"/>
    <w:rsid w:val="00E96ACB"/>
    <w:rsid w:val="00E977A8"/>
    <w:rsid w:val="00EA108C"/>
    <w:rsid w:val="00EA1EF9"/>
    <w:rsid w:val="00EB6E8F"/>
    <w:rsid w:val="00EC0571"/>
    <w:rsid w:val="00EC45B5"/>
    <w:rsid w:val="00ED1C3B"/>
    <w:rsid w:val="00ED3C2E"/>
    <w:rsid w:val="00ED4509"/>
    <w:rsid w:val="00EE0971"/>
    <w:rsid w:val="00EE2385"/>
    <w:rsid w:val="00EE5D76"/>
    <w:rsid w:val="00EF11BF"/>
    <w:rsid w:val="00EF132F"/>
    <w:rsid w:val="00EF451A"/>
    <w:rsid w:val="00EF4A25"/>
    <w:rsid w:val="00EF63F1"/>
    <w:rsid w:val="00F00D4D"/>
    <w:rsid w:val="00F02F7E"/>
    <w:rsid w:val="00F124B1"/>
    <w:rsid w:val="00F14E55"/>
    <w:rsid w:val="00F24052"/>
    <w:rsid w:val="00F3048E"/>
    <w:rsid w:val="00F3249A"/>
    <w:rsid w:val="00F4051E"/>
    <w:rsid w:val="00F45DF4"/>
    <w:rsid w:val="00F503B8"/>
    <w:rsid w:val="00F53B60"/>
    <w:rsid w:val="00F70128"/>
    <w:rsid w:val="00F94C64"/>
    <w:rsid w:val="00FA13DC"/>
    <w:rsid w:val="00FB5CC6"/>
    <w:rsid w:val="00FC2557"/>
    <w:rsid w:val="00FC5EF7"/>
    <w:rsid w:val="00FC6452"/>
    <w:rsid w:val="00FC7469"/>
    <w:rsid w:val="00FD0953"/>
    <w:rsid w:val="00FD0B28"/>
    <w:rsid w:val="00FD10B7"/>
    <w:rsid w:val="00FE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77961B"/>
  <w15:docId w15:val="{D7E8A5C4-4F59-4835-93B4-4B7CA1F45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53826"/>
    <w:rPr>
      <w:rFonts w:eastAsia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unhideWhenUsed/>
    <w:qFormat/>
    <w:rsid w:val="00842611"/>
    <w:pPr>
      <w:keepNext/>
      <w:keepLines/>
      <w:numPr>
        <w:numId w:val="4"/>
      </w:numPr>
      <w:spacing w:before="240" w:line="264" w:lineRule="auto"/>
      <w:ind w:left="431" w:hanging="431"/>
      <w:outlineLvl w:val="0"/>
    </w:pPr>
    <w:rPr>
      <w:rFonts w:ascii="Arial Narrow" w:eastAsia="Arial" w:hAnsi="Arial Narrow" w:cs="Arial"/>
      <w:b/>
      <w:caps/>
      <w:color w:val="000000"/>
      <w:sz w:val="28"/>
    </w:rPr>
  </w:style>
  <w:style w:type="paragraph" w:styleId="Kop2">
    <w:name w:val="heading 2"/>
    <w:next w:val="Standaard"/>
    <w:link w:val="Kop2Char"/>
    <w:uiPriority w:val="9"/>
    <w:unhideWhenUsed/>
    <w:qFormat/>
    <w:rsid w:val="00254AF4"/>
    <w:pPr>
      <w:keepNext/>
      <w:keepLines/>
      <w:numPr>
        <w:ilvl w:val="1"/>
        <w:numId w:val="4"/>
      </w:numPr>
      <w:spacing w:after="76"/>
      <w:outlineLvl w:val="1"/>
    </w:pPr>
    <w:rPr>
      <w:rFonts w:ascii="Arial" w:eastAsia="Arial" w:hAnsi="Arial" w:cs="Arial"/>
      <w:b/>
      <w:color w:val="E50056" w:themeColor="text2"/>
      <w:sz w:val="24"/>
    </w:rPr>
  </w:style>
  <w:style w:type="paragraph" w:styleId="Kop3">
    <w:name w:val="heading 3"/>
    <w:next w:val="Standaard"/>
    <w:link w:val="Kop3Char"/>
    <w:uiPriority w:val="9"/>
    <w:unhideWhenUsed/>
    <w:qFormat/>
    <w:rsid w:val="00753826"/>
    <w:pPr>
      <w:keepNext/>
      <w:keepLines/>
      <w:numPr>
        <w:ilvl w:val="2"/>
        <w:numId w:val="4"/>
      </w:numPr>
      <w:spacing w:after="98"/>
      <w:outlineLvl w:val="2"/>
    </w:pPr>
    <w:rPr>
      <w:rFonts w:ascii="Arial" w:eastAsia="Arial" w:hAnsi="Arial" w:cs="Arial"/>
      <w:b/>
      <w:color w:val="000000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75C"/>
    <w:pPr>
      <w:keepNext/>
      <w:keepLines/>
      <w:outlineLvl w:val="3"/>
    </w:pPr>
    <w:rPr>
      <w:u w:val="single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54AF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4AF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4AF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4AF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4AF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link w:val="Kop2"/>
    <w:uiPriority w:val="9"/>
    <w:rsid w:val="00254AF4"/>
    <w:rPr>
      <w:rFonts w:ascii="Arial" w:eastAsia="Arial" w:hAnsi="Arial" w:cs="Arial"/>
      <w:b/>
      <w:color w:val="E50056" w:themeColor="text2"/>
      <w:sz w:val="24"/>
    </w:rPr>
  </w:style>
  <w:style w:type="character" w:customStyle="1" w:styleId="Kop1Char">
    <w:name w:val="Kop 1 Char"/>
    <w:link w:val="Kop1"/>
    <w:uiPriority w:val="9"/>
    <w:rsid w:val="00842611"/>
    <w:rPr>
      <w:rFonts w:ascii="Arial Narrow" w:eastAsia="Arial" w:hAnsi="Arial Narrow" w:cs="Arial"/>
      <w:b/>
      <w:caps/>
      <w:color w:val="000000"/>
      <w:sz w:val="28"/>
    </w:rPr>
  </w:style>
  <w:style w:type="character" w:customStyle="1" w:styleId="Kop3Char">
    <w:name w:val="Kop 3 Char"/>
    <w:link w:val="Kop3"/>
    <w:uiPriority w:val="9"/>
    <w:rsid w:val="00753826"/>
    <w:rPr>
      <w:rFonts w:ascii="Arial" w:eastAsia="Arial" w:hAnsi="Arial" w:cs="Arial"/>
      <w:b/>
      <w:color w:val="000000"/>
    </w:rPr>
  </w:style>
  <w:style w:type="table" w:customStyle="1" w:styleId="TableGrid">
    <w:name w:val="TableGrid"/>
    <w:pPr>
      <w:spacing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raster">
    <w:name w:val="Table Grid"/>
    <w:basedOn w:val="Standaardtabel"/>
    <w:rsid w:val="002075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link w:val="LijstalineaChar"/>
    <w:uiPriority w:val="34"/>
    <w:qFormat/>
    <w:rsid w:val="003133C9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870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870F8"/>
    <w:rPr>
      <w:rFonts w:ascii="Segoe UI" w:eastAsia="Arial" w:hAnsi="Segoe UI" w:cs="Segoe UI"/>
      <w:color w:val="000000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734C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6734C3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6734C3"/>
    <w:rPr>
      <w:rFonts w:ascii="Arial" w:eastAsia="Arial" w:hAnsi="Arial" w:cs="Arial"/>
      <w:color w:val="000000"/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734C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734C3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04A9E"/>
    <w:rPr>
      <w:color w:val="000000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4569F0"/>
    <w:pPr>
      <w:spacing w:line="240" w:lineRule="auto"/>
    </w:pPr>
    <w:rPr>
      <w:rFonts w:ascii="Times New Roman" w:eastAsiaTheme="minorHAnsi" w:hAnsi="Times New Roman" w:cs="Times New Roman"/>
      <w:color w:val="auto"/>
      <w:sz w:val="24"/>
      <w:szCs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9C7059"/>
    <w:pPr>
      <w:spacing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9C7059"/>
    <w:rPr>
      <w:rFonts w:ascii="Arial" w:eastAsia="Arial" w:hAnsi="Arial" w:cs="Arial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unhideWhenUsed/>
    <w:rsid w:val="009C7059"/>
    <w:rPr>
      <w:vertAlign w:val="superscript"/>
    </w:rPr>
  </w:style>
  <w:style w:type="paragraph" w:styleId="Kopvaninhoudsopgave">
    <w:name w:val="TOC Heading"/>
    <w:basedOn w:val="Kop1"/>
    <w:next w:val="Standaard"/>
    <w:uiPriority w:val="39"/>
    <w:unhideWhenUsed/>
    <w:rsid w:val="004C20F1"/>
    <w:pPr>
      <w:numPr>
        <w:numId w:val="0"/>
      </w:numPr>
      <w:outlineLvl w:val="9"/>
    </w:pPr>
    <w:rPr>
      <w:rFonts w:asciiTheme="majorHAnsi" w:eastAsia="Calibri" w:hAnsiTheme="majorHAnsi" w:cstheme="majorBidi"/>
      <w:color w:val="000000" w:themeColor="accent1" w:themeShade="BF"/>
      <w:szCs w:val="32"/>
      <w:lang w:val="en-US" w:eastAsia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4C20F1"/>
    <w:pPr>
      <w:tabs>
        <w:tab w:val="left" w:pos="1134"/>
        <w:tab w:val="right" w:leader="dot" w:pos="9072"/>
      </w:tabs>
      <w:ind w:left="567"/>
    </w:pPr>
    <w:rPr>
      <w:noProof/>
    </w:rPr>
  </w:style>
  <w:style w:type="paragraph" w:styleId="Inhopg1">
    <w:name w:val="toc 1"/>
    <w:basedOn w:val="Standaard"/>
    <w:next w:val="Standaard"/>
    <w:autoRedefine/>
    <w:uiPriority w:val="39"/>
    <w:unhideWhenUsed/>
    <w:rsid w:val="004C20F1"/>
    <w:pPr>
      <w:tabs>
        <w:tab w:val="left" w:pos="567"/>
        <w:tab w:val="right" w:leader="dot" w:pos="9072"/>
      </w:tabs>
      <w:spacing w:before="240"/>
    </w:pPr>
    <w:rPr>
      <w:b/>
      <w:caps/>
      <w:noProof/>
      <w:color w:val="000000" w:themeColor="text1"/>
    </w:rPr>
  </w:style>
  <w:style w:type="paragraph" w:styleId="Inhopg3">
    <w:name w:val="toc 3"/>
    <w:basedOn w:val="Standaard"/>
    <w:next w:val="Standaard"/>
    <w:autoRedefine/>
    <w:uiPriority w:val="39"/>
    <w:unhideWhenUsed/>
    <w:rsid w:val="004C20F1"/>
    <w:pPr>
      <w:tabs>
        <w:tab w:val="left" w:pos="1100"/>
        <w:tab w:val="right" w:leader="dot" w:pos="9072"/>
        <w:tab w:val="right" w:leader="dot" w:pos="9174"/>
      </w:tabs>
      <w:ind w:left="567"/>
    </w:pPr>
  </w:style>
  <w:style w:type="character" w:customStyle="1" w:styleId="LijstalineaChar">
    <w:name w:val="Lijstalinea Char"/>
    <w:basedOn w:val="Standaardalinea-lettertype"/>
    <w:link w:val="Lijstalinea"/>
    <w:uiPriority w:val="34"/>
    <w:rsid w:val="00844E0A"/>
    <w:rPr>
      <w:rFonts w:ascii="Arial" w:eastAsia="Arial" w:hAnsi="Arial" w:cs="Arial"/>
      <w:color w:val="000000"/>
      <w:sz w:val="20"/>
    </w:rPr>
  </w:style>
  <w:style w:type="paragraph" w:styleId="Geenafstand">
    <w:name w:val="No Spacing"/>
    <w:uiPriority w:val="1"/>
    <w:rsid w:val="00ED3C2E"/>
    <w:pPr>
      <w:spacing w:line="240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C44BF"/>
    <w:rPr>
      <w:color w:val="000000" w:themeColor="followedHyperlink"/>
      <w:u w:val="single"/>
    </w:rPr>
  </w:style>
  <w:style w:type="paragraph" w:styleId="Voettekst">
    <w:name w:val="footer"/>
    <w:basedOn w:val="Standaard"/>
    <w:link w:val="VoettekstChar"/>
    <w:uiPriority w:val="99"/>
    <w:unhideWhenUsed/>
    <w:rsid w:val="00B25FE7"/>
    <w:pPr>
      <w:tabs>
        <w:tab w:val="right" w:pos="9185"/>
      </w:tabs>
      <w:spacing w:line="240" w:lineRule="auto"/>
    </w:pPr>
    <w:rPr>
      <w:rFonts w:eastAsiaTheme="minorEastAsia" w:cs="Times New Roman"/>
      <w:color w:val="auto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25FE7"/>
    <w:rPr>
      <w:rFonts w:cs="Times New Roman"/>
      <w:sz w:val="16"/>
    </w:rPr>
  </w:style>
  <w:style w:type="character" w:styleId="Nadruk">
    <w:name w:val="Emphasis"/>
    <w:basedOn w:val="Standaardalinea-lettertype"/>
    <w:uiPriority w:val="20"/>
    <w:rsid w:val="00546D19"/>
    <w:rPr>
      <w:i/>
      <w:iCs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A1042F"/>
    <w:pPr>
      <w:spacing w:line="240" w:lineRule="auto"/>
    </w:pPr>
    <w:rPr>
      <w:rFonts w:ascii="Calibri" w:eastAsia="Times New Roman" w:hAnsi="Calibri" w:cs="Times New Roman"/>
      <w:color w:val="auto"/>
      <w:sz w:val="22"/>
      <w:szCs w:val="21"/>
      <w:lang w:eastAsia="en-U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A1042F"/>
    <w:rPr>
      <w:rFonts w:ascii="Calibri" w:eastAsia="Times New Roman" w:hAnsi="Calibri" w:cs="Times New Roman"/>
      <w:szCs w:val="21"/>
      <w:lang w:eastAsia="en-US"/>
    </w:rPr>
  </w:style>
  <w:style w:type="paragraph" w:customStyle="1" w:styleId="Kop1-geennr">
    <w:name w:val="Kop 1 - geen nr"/>
    <w:basedOn w:val="Standaard"/>
    <w:next w:val="Standaard"/>
    <w:uiPriority w:val="8"/>
    <w:qFormat/>
    <w:rsid w:val="00842611"/>
    <w:pPr>
      <w:spacing w:before="240" w:line="264" w:lineRule="auto"/>
    </w:pPr>
    <w:rPr>
      <w:rFonts w:ascii="Arial Narrow" w:hAnsi="Arial Narrow"/>
      <w:b/>
      <w:caps/>
      <w:sz w:val="28"/>
      <w:szCs w:val="32"/>
    </w:rPr>
  </w:style>
  <w:style w:type="character" w:customStyle="1" w:styleId="Kop4Char">
    <w:name w:val="Kop 4 Char"/>
    <w:basedOn w:val="Standaardalinea-lettertype"/>
    <w:link w:val="Kop4"/>
    <w:uiPriority w:val="9"/>
    <w:rsid w:val="003E475C"/>
    <w:rPr>
      <w:rFonts w:ascii="Arial" w:eastAsia="Arial" w:hAnsi="Arial" w:cs="Arial"/>
      <w:color w:val="000000"/>
      <w:sz w:val="20"/>
      <w:u w:val="singl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BF"/>
      <w:sz w:val="2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4AF4"/>
    <w:rPr>
      <w:rFonts w:asciiTheme="majorHAnsi" w:eastAsiaTheme="majorEastAsia" w:hAnsiTheme="majorHAnsi" w:cstheme="majorBidi"/>
      <w:color w:val="000000" w:themeColor="accent1" w:themeShade="7F"/>
      <w:sz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4AF4"/>
    <w:rPr>
      <w:rFonts w:asciiTheme="majorHAnsi" w:eastAsiaTheme="majorEastAsia" w:hAnsiTheme="majorHAnsi" w:cstheme="majorBidi"/>
      <w:i/>
      <w:iCs/>
      <w:color w:val="000000" w:themeColor="accent1" w:themeShade="7F"/>
      <w:sz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54A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54A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MijnTabel">
    <w:name w:val="Mijn Tabel"/>
    <w:basedOn w:val="Standaardtabel"/>
    <w:uiPriority w:val="99"/>
    <w:rsid w:val="0032742D"/>
    <w:pPr>
      <w:spacing w:line="270" w:lineRule="atLeast"/>
    </w:pPr>
    <w:rPr>
      <w:rFonts w:eastAsiaTheme="minorHAnsi"/>
      <w:sz w:val="20"/>
      <w:szCs w:val="20"/>
      <w:lang w:eastAsia="en-US"/>
    </w:rPr>
    <w:tblPr>
      <w:tblStyleRowBandSize w:val="1"/>
      <w:tblBorders>
        <w:insideH w:val="single" w:sz="4" w:space="0" w:color="auto"/>
        <w:insideV w:val="single" w:sz="4" w:space="0" w:color="auto"/>
      </w:tblBorders>
      <w:tblCellMar>
        <w:top w:w="28" w:type="dxa"/>
        <w:bottom w:w="28" w:type="dxa"/>
      </w:tblCellMar>
    </w:tblPr>
    <w:tblStylePr w:type="firstRow">
      <w:rPr>
        <w:b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E3E3E3" w:themeFill="accent5"/>
      </w:tcPr>
    </w:tblStylePr>
  </w:style>
  <w:style w:type="paragraph" w:styleId="Titel">
    <w:name w:val="Title"/>
    <w:basedOn w:val="Standaard"/>
    <w:link w:val="TitelChar"/>
    <w:uiPriority w:val="10"/>
    <w:qFormat/>
    <w:rsid w:val="00753826"/>
    <w:pPr>
      <w:spacing w:line="264" w:lineRule="auto"/>
    </w:pPr>
    <w:rPr>
      <w:rFonts w:ascii="Arial Narrow" w:hAnsi="Arial Narrow"/>
      <w:b/>
      <w:caps/>
      <w:sz w:val="48"/>
      <w:szCs w:val="40"/>
    </w:rPr>
  </w:style>
  <w:style w:type="character" w:customStyle="1" w:styleId="TitelChar">
    <w:name w:val="Titel Char"/>
    <w:basedOn w:val="Standaardalinea-lettertype"/>
    <w:link w:val="Titel"/>
    <w:uiPriority w:val="10"/>
    <w:rsid w:val="00753826"/>
    <w:rPr>
      <w:rFonts w:ascii="Arial Narrow" w:eastAsia="Arial" w:hAnsi="Arial Narrow" w:cs="Arial"/>
      <w:b/>
      <w:caps/>
      <w:color w:val="000000"/>
      <w:sz w:val="48"/>
      <w:szCs w:val="40"/>
    </w:rPr>
  </w:style>
  <w:style w:type="paragraph" w:customStyle="1" w:styleId="Bijlage">
    <w:name w:val="Bijlage"/>
    <w:basedOn w:val="Standaard"/>
    <w:next w:val="Standaard"/>
    <w:uiPriority w:val="10"/>
    <w:qFormat/>
    <w:rsid w:val="004C20F1"/>
    <w:pPr>
      <w:numPr>
        <w:numId w:val="15"/>
      </w:numPr>
      <w:spacing w:before="240" w:line="264" w:lineRule="auto"/>
    </w:pPr>
    <w:rPr>
      <w:rFonts w:asciiTheme="majorHAnsi" w:hAnsiTheme="majorHAnsi"/>
      <w:b/>
      <w:caps/>
      <w:color w:val="auto"/>
      <w:sz w:val="32"/>
    </w:rPr>
  </w:style>
  <w:style w:type="paragraph" w:styleId="Ondertitel">
    <w:name w:val="Subtitle"/>
    <w:basedOn w:val="Standaard"/>
    <w:link w:val="OndertitelChar"/>
    <w:uiPriority w:val="11"/>
    <w:qFormat/>
    <w:rsid w:val="00753826"/>
    <w:pPr>
      <w:spacing w:line="264" w:lineRule="auto"/>
    </w:pPr>
    <w:rPr>
      <w:sz w:val="36"/>
      <w:szCs w:val="3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53826"/>
    <w:rPr>
      <w:rFonts w:eastAsia="Arial" w:cs="Arial"/>
      <w:color w:val="000000"/>
      <w:sz w:val="36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5326EA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26EA"/>
    <w:rPr>
      <w:rFonts w:ascii="Arial" w:eastAsia="Arial" w:hAnsi="Arial" w:cs="Arial"/>
      <w:color w:val="000000"/>
      <w:sz w:val="20"/>
    </w:rPr>
  </w:style>
  <w:style w:type="character" w:styleId="Tekstvantijdelijkeaanduiding">
    <w:name w:val="Placeholder Text"/>
    <w:basedOn w:val="Standaardalinea-lettertype"/>
    <w:uiPriority w:val="99"/>
    <w:semiHidden/>
    <w:rsid w:val="005326EA"/>
    <w:rPr>
      <w:color w:val="808080"/>
    </w:rPr>
  </w:style>
  <w:style w:type="paragraph" w:customStyle="1" w:styleId="Auteur">
    <w:name w:val="Auteur"/>
    <w:basedOn w:val="Standaard"/>
    <w:uiPriority w:val="12"/>
    <w:qFormat/>
    <w:rsid w:val="005326EA"/>
    <w:rPr>
      <w:b/>
      <w:sz w:val="24"/>
      <w:szCs w:val="24"/>
    </w:rPr>
  </w:style>
  <w:style w:type="paragraph" w:styleId="Bibliografie">
    <w:name w:val="Bibliography"/>
    <w:basedOn w:val="Standaard"/>
    <w:next w:val="Standaard"/>
    <w:uiPriority w:val="37"/>
    <w:unhideWhenUsed/>
    <w:rsid w:val="00970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6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9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619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5765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6" w:space="17" w:color="DDDDDD"/>
                    <w:bottom w:val="none" w:sz="0" w:space="0" w:color="auto"/>
                    <w:right w:val="none" w:sz="0" w:space="0" w:color="auto"/>
                  </w:divBdr>
                  <w:divsChild>
                    <w:div w:id="5583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Administrator\Documents\Aangepaste%20Office-sjablonen\HAN-Rapport%2012-20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A4260C5FE545CB888C3DF6D92FD7F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B1E7AD5-A352-4D9B-A1A8-3570AB798161}"/>
      </w:docPartPr>
      <w:docPartBody>
        <w:p w:rsidR="00000000" w:rsidRDefault="00C1692E">
          <w:pPr>
            <w:pStyle w:val="38A4260C5FE545CB888C3DF6D92FD7FB"/>
          </w:pPr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3E49E63BE7B146FB8E90005EA643A3C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A1E84E-3908-46EF-BDA8-D48FDB794505}"/>
      </w:docPartPr>
      <w:docPartBody>
        <w:p w:rsidR="00000000" w:rsidRDefault="00C1692E">
          <w:pPr>
            <w:pStyle w:val="3E49E63BE7B146FB8E90005EA643A3CD"/>
          </w:pPr>
          <w:r w:rsidRPr="000D503C">
            <w:rPr>
              <w:rStyle w:val="Tekstvantijdelijkeaanduiding"/>
            </w:rPr>
            <w:t>[</w:t>
          </w:r>
          <w:r>
            <w:rPr>
              <w:rStyle w:val="Tekstvantijdelijkeaanduiding"/>
            </w:rPr>
            <w:t>ondertitel</w:t>
          </w:r>
          <w:r w:rsidRPr="000D503C">
            <w:rPr>
              <w:rStyle w:val="Tekstvantijdelijkeaanduiding"/>
            </w:rPr>
            <w:t>]</w:t>
          </w:r>
        </w:p>
      </w:docPartBody>
    </w:docPart>
    <w:docPart>
      <w:docPartPr>
        <w:name w:val="FCC5E7348AB54B12B3E57D7FBC3CBFC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AF423E0-4951-4628-86FB-C23FB2E7A6B2}"/>
      </w:docPartPr>
      <w:docPartBody>
        <w:p w:rsidR="00000000" w:rsidRDefault="00C1692E">
          <w:pPr>
            <w:pStyle w:val="FCC5E7348AB54B12B3E57D7FBC3CBFCA"/>
          </w:pPr>
          <w:r w:rsidRPr="005F1BE9">
            <w:rPr>
              <w:rStyle w:val="Tekstvantijdelijkeaanduiding"/>
            </w:rPr>
            <w:t>[Onderwerp]</w:t>
          </w:r>
        </w:p>
      </w:docPartBody>
    </w:docPart>
    <w:docPart>
      <w:docPartPr>
        <w:name w:val="47FF1656D9F64E8397740BB3DFD08CF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AEDFF38-3583-400C-9BC1-8CC59709B05A}"/>
      </w:docPartPr>
      <w:docPartBody>
        <w:p w:rsidR="00000000" w:rsidRDefault="0071698E" w:rsidP="0071698E">
          <w:pPr>
            <w:pStyle w:val="47FF1656D9F64E8397740BB3DFD08CF9"/>
          </w:pPr>
          <w:r>
            <w:rPr>
              <w:rStyle w:val="Tekstvantijdelijkeaanduiding"/>
            </w:rPr>
            <w:t xml:space="preserve">[kies een </w:t>
          </w:r>
          <w:r w:rsidRPr="0071645A">
            <w:rPr>
              <w:rStyle w:val="Tekstvantijdelijkeaanduiding"/>
            </w:rPr>
            <w:t>datum</w:t>
          </w:r>
          <w:r>
            <w:rPr>
              <w:rStyle w:val="Tekstvantijdelijkeaanduiding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8E"/>
    <w:rsid w:val="0071698E"/>
    <w:rsid w:val="00C1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1698E"/>
    <w:rPr>
      <w:color w:val="808080"/>
    </w:rPr>
  </w:style>
  <w:style w:type="paragraph" w:customStyle="1" w:styleId="38A4260C5FE545CB888C3DF6D92FD7FB">
    <w:name w:val="38A4260C5FE545CB888C3DF6D92FD7FB"/>
  </w:style>
  <w:style w:type="paragraph" w:customStyle="1" w:styleId="3E49E63BE7B146FB8E90005EA643A3CD">
    <w:name w:val="3E49E63BE7B146FB8E90005EA643A3CD"/>
  </w:style>
  <w:style w:type="paragraph" w:customStyle="1" w:styleId="4FDC58C2C4E246BD97C015446C030CAE">
    <w:name w:val="4FDC58C2C4E246BD97C015446C030CAE"/>
  </w:style>
  <w:style w:type="paragraph" w:customStyle="1" w:styleId="AEB421DD11504F0EBBF7F03237A86667">
    <w:name w:val="AEB421DD11504F0EBBF7F03237A86667"/>
  </w:style>
  <w:style w:type="paragraph" w:customStyle="1" w:styleId="EC07F1E212BA4CBB8391584FD5744D20">
    <w:name w:val="EC07F1E212BA4CBB8391584FD5744D20"/>
  </w:style>
  <w:style w:type="paragraph" w:customStyle="1" w:styleId="8DC8B8177870456FBA4FB089986C0F60">
    <w:name w:val="8DC8B8177870456FBA4FB089986C0F60"/>
  </w:style>
  <w:style w:type="paragraph" w:customStyle="1" w:styleId="2405DA39969045F8BFC341EC251096E9">
    <w:name w:val="2405DA39969045F8BFC341EC251096E9"/>
  </w:style>
  <w:style w:type="paragraph" w:customStyle="1" w:styleId="AFF48E7EC81B4AF498F6423F009C6556">
    <w:name w:val="AFF48E7EC81B4AF498F6423F009C6556"/>
  </w:style>
  <w:style w:type="paragraph" w:customStyle="1" w:styleId="07DD62330BD844E5BE66E4FE01F18735">
    <w:name w:val="07DD62330BD844E5BE66E4FE01F18735"/>
  </w:style>
  <w:style w:type="paragraph" w:customStyle="1" w:styleId="FCC5E7348AB54B12B3E57D7FBC3CBFCA">
    <w:name w:val="FCC5E7348AB54B12B3E57D7FBC3CBFCA"/>
  </w:style>
  <w:style w:type="paragraph" w:customStyle="1" w:styleId="9C69C8CCEFAD4E51A173D0CD75FA9985">
    <w:name w:val="9C69C8CCEFAD4E51A173D0CD75FA9985"/>
    <w:rsid w:val="0071698E"/>
  </w:style>
  <w:style w:type="paragraph" w:customStyle="1" w:styleId="D75254DAB7384718975F8F979B560CFA">
    <w:name w:val="D75254DAB7384718975F8F979B560CFA"/>
    <w:rsid w:val="0071698E"/>
  </w:style>
  <w:style w:type="paragraph" w:customStyle="1" w:styleId="62F829C6651B4C8782F0F3F5C92DA6DB">
    <w:name w:val="62F829C6651B4C8782F0F3F5C92DA6DB"/>
    <w:rsid w:val="0071698E"/>
  </w:style>
  <w:style w:type="paragraph" w:customStyle="1" w:styleId="1E41EB0F888148C6AA8FCABDC103E5BA">
    <w:name w:val="1E41EB0F888148C6AA8FCABDC103E5BA"/>
    <w:rsid w:val="0071698E"/>
  </w:style>
  <w:style w:type="paragraph" w:customStyle="1" w:styleId="3CCBCC5CAB6E45BBB1AB5140DDE0F117">
    <w:name w:val="3CCBCC5CAB6E45BBB1AB5140DDE0F117"/>
    <w:rsid w:val="0071698E"/>
  </w:style>
  <w:style w:type="paragraph" w:customStyle="1" w:styleId="035A80EE201A4134A1DCCBBE39AC653A">
    <w:name w:val="035A80EE201A4134A1DCCBBE39AC653A"/>
    <w:rsid w:val="0071698E"/>
  </w:style>
  <w:style w:type="paragraph" w:customStyle="1" w:styleId="47FF1656D9F64E8397740BB3DFD08CF9">
    <w:name w:val="47FF1656D9F64E8397740BB3DFD08CF9"/>
    <w:rsid w:val="007169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HAN">
      <a:dk1>
        <a:sysClr val="windowText" lastClr="000000"/>
      </a:dk1>
      <a:lt1>
        <a:sysClr val="window" lastClr="FFFFFF"/>
      </a:lt1>
      <a:dk2>
        <a:srgbClr val="E50056"/>
      </a:dk2>
      <a:lt2>
        <a:srgbClr val="F8F8F8"/>
      </a:lt2>
      <a:accent1>
        <a:srgbClr val="000000"/>
      </a:accent1>
      <a:accent2>
        <a:srgbClr val="454545"/>
      </a:accent2>
      <a:accent3>
        <a:srgbClr val="757575"/>
      </a:accent3>
      <a:accent4>
        <a:srgbClr val="919191"/>
      </a:accent4>
      <a:accent5>
        <a:srgbClr val="E3E3E3"/>
      </a:accent5>
      <a:accent6>
        <a:srgbClr val="F8F8F8"/>
      </a:accent6>
      <a:hlink>
        <a:srgbClr val="000000"/>
      </a:hlink>
      <a:folHlink>
        <a:srgbClr val="000000"/>
      </a:folHlink>
    </a:clrScheme>
    <a:fontScheme name="Aangepast 16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8BC2F0AC01C04BA37F8A3EE99EF9B2" ma:contentTypeVersion="0" ma:contentTypeDescription="Een nieuw document maken." ma:contentTypeScope="" ma:versionID="b7054971a46f065470bc0e490339fad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78a156f712f99d6452530788f7ff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A2F34-0CE7-4D6F-9850-E83E48AF91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2F32BA-D461-4C36-B9B8-FD7B4CD057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6086A9-C93B-4195-9942-41863CCC68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1D8209-BE61-4315-AFB0-FA3A3284E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HAN-Rapport 12-2019.dotx</Template>
  <TotalTime>9</TotalTime>
  <Pages>9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Hogeschool van Arnhem en Nijmegen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titel van document</dc:subject>
  <dc:creator>Timo Wagener</dc:creator>
  <cp:keywords/>
  <cp:lastModifiedBy>Timo Wagener</cp:lastModifiedBy>
  <cp:revision>2</cp:revision>
  <cp:lastPrinted>2022-04-15T10:55:00Z</cp:lastPrinted>
  <dcterms:created xsi:type="dcterms:W3CDTF">2022-04-15T10:47:00Z</dcterms:created>
  <dcterms:modified xsi:type="dcterms:W3CDTF">2022-04-15T10:56:00Z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0x010100748BC2F0AC01C04BA37F8A3EE99EF9B2</vt:lpwstr>
  </property>
</Properties>
</file>